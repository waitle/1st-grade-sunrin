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F4C9B" w14:textId="77777777" w:rsidR="000B5DCA" w:rsidRDefault="00EB0DFD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7CD00F4" wp14:editId="3EAA87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E308B46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F2D6F88" wp14:editId="7D1C85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B0DFD" w14:paraId="5BBA1B74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6FAD0588" w14:textId="77777777" w:rsidR="00EB0DFD" w:rsidRDefault="00EB0DF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B0DFD" w14:paraId="05CF64E3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DBC2475" w14:textId="61ADDD18" w:rsidR="00EB0DFD" w:rsidRDefault="00DD499F" w:rsidP="00E639FE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0E99B003E2B4E3EA199C8AE7C56446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C75FF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여름방학과제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B0DFD" w14:paraId="35A90F7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005E1DC7" w14:textId="77777777" w:rsidR="00EB0DFD" w:rsidRDefault="00EB0DF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B0DFD" w14:paraId="05ED5DF5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1C24C14" w14:textId="77777777" w:rsidR="00EB0DFD" w:rsidRDefault="00EB0DFD" w:rsidP="00EB0DF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E1683A17586D414FACD81CCE66F90A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10512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김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택서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E3A2670" w14:textId="77777777" w:rsidR="00EB0DFD" w:rsidRDefault="00EB0DF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F2D6F88"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B0DFD" w14:paraId="5BBA1B74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6FAD0588" w14:textId="77777777" w:rsidR="00EB0DFD" w:rsidRDefault="00EB0DF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B0DFD" w14:paraId="05CF64E3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DBC2475" w14:textId="61ADDD18" w:rsidR="00EB0DFD" w:rsidRDefault="00DD499F" w:rsidP="00E639FE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0E99B003E2B4E3EA199C8AE7C56446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C75FF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여름방학과제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B0DFD" w14:paraId="35A90F7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005E1DC7" w14:textId="77777777" w:rsidR="00EB0DFD" w:rsidRDefault="00EB0DF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B0DFD" w14:paraId="05ED5DF5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1C24C14" w14:textId="77777777" w:rsidR="00EB0DFD" w:rsidRDefault="00EB0DFD" w:rsidP="00EB0DF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E1683A17586D414FACD81CCE66F90A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10512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김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택서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E3A2670" w14:textId="77777777" w:rsidR="00EB0DFD" w:rsidRDefault="00EB0DF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3987B0" wp14:editId="1C175A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4571CE79" w14:textId="77777777" w:rsidR="00EB0DFD" w:rsidRDefault="00EB0D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>[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>회사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>이름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>입력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ko-KR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3A0AD1B9" w14:textId="77777777" w:rsidR="00EB0DFD" w:rsidRDefault="00EB0D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4C1C70E9" w14:textId="461EDCEB" w:rsidR="00EB0DFD" w:rsidRDefault="00EB0D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125071">
                                      <w:t xml:space="preserve">     </w:t>
                                    </w:r>
                                  </w:sdtContent>
                                </w:sdt>
                                <w:r w:rsidR="00125071">
                                  <w:t>2016.8.18</w:t>
                                </w:r>
                                <w:bookmarkStart w:id="0" w:name="_GoBack"/>
                                <w:bookmarkEnd w:id="0"/>
                              </w:p>
                              <w:p w14:paraId="7A247827" w14:textId="77777777" w:rsidR="00EB0DFD" w:rsidRDefault="00EB0DFD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김택서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A3987B0"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14:paraId="4571CE79" w14:textId="77777777" w:rsidR="00EB0DFD" w:rsidRDefault="00EB0DF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>회사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>이름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>입력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ko-KR"/>
                                </w:rPr>
                                <w:t>]</w:t>
                              </w:r>
                            </w:sdtContent>
                          </w:sdt>
                        </w:p>
                        <w:p w14:paraId="3A0AD1B9" w14:textId="77777777" w:rsidR="00EB0DFD" w:rsidRDefault="00EB0DF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4C1C70E9" w14:textId="461EDCEB" w:rsidR="00EB0DFD" w:rsidRDefault="00EB0DF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25071">
                                <w:t xml:space="preserve">     </w:t>
                              </w:r>
                            </w:sdtContent>
                          </w:sdt>
                          <w:r w:rsidR="00125071">
                            <w:t>2016.8.18</w:t>
                          </w:r>
                          <w:bookmarkStart w:id="1" w:name="_GoBack"/>
                          <w:bookmarkEnd w:id="1"/>
                        </w:p>
                        <w:p w14:paraId="7A247827" w14:textId="77777777" w:rsidR="00EB0DFD" w:rsidRDefault="00EB0DFD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김택서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14:paraId="00CABADE" w14:textId="26FC701F" w:rsidR="000B5DCA" w:rsidRDefault="00EB0DFD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C92BE3231B1A45AAB14B278D9EB7116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DD499F">
            <w:rPr>
              <w:rFonts w:hint="eastAsia"/>
              <w:smallCaps w:val="0"/>
            </w:rPr>
            <w:t>여름방학과제</w:t>
          </w:r>
        </w:sdtContent>
      </w:sdt>
    </w:p>
    <w:p w14:paraId="7C6F80FB" w14:textId="77777777" w:rsidR="000B5DCA" w:rsidRDefault="00EB0DFD">
      <w:pPr>
        <w:pStyle w:val="a5"/>
      </w:pPr>
      <w:sdt>
        <w:sdtPr>
          <w:alias w:val="부제"/>
          <w:tag w:val="부제"/>
          <w:id w:val="11808339"/>
          <w:placeholder>
            <w:docPart w:val="F7393C03063C48539C7A4787B3A659E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</w:rPr>
            <w:t xml:space="preserve">10512 </w:t>
          </w:r>
          <w:r>
            <w:rPr>
              <w:rFonts w:hint="eastAsia"/>
            </w:rPr>
            <w:t>김택서</w:t>
          </w:r>
        </w:sdtContent>
      </w:sdt>
    </w:p>
    <w:p w14:paraId="5CB40F13" w14:textId="77777777" w:rsidR="00EB0DFD" w:rsidRDefault="00EB0DFD" w:rsidP="00EB0DFD">
      <w:pPr>
        <w:adjustRightInd w:val="0"/>
        <w:spacing w:after="0" w:line="240" w:lineRule="auto"/>
        <w:rPr>
          <w:rFonts w:ascii="돋움체" w:eastAsia="돋움체" w:cs="돋움체"/>
          <w:b/>
          <w:color w:val="808080"/>
          <w:sz w:val="36"/>
          <w:szCs w:val="36"/>
        </w:rPr>
      </w:pPr>
      <w:r w:rsidRPr="00EB0DFD">
        <w:rPr>
          <w:rFonts w:ascii="돋움체" w:eastAsia="돋움체" w:cs="돋움체" w:hint="eastAsia"/>
          <w:b/>
          <w:color w:val="808080"/>
          <w:sz w:val="36"/>
          <w:szCs w:val="36"/>
        </w:rPr>
        <w:t>목차</w:t>
      </w:r>
    </w:p>
    <w:p w14:paraId="02B334E2" w14:textId="77777777" w:rsidR="00EB0DFD" w:rsidRPr="00EB0DFD" w:rsidRDefault="00EB0DFD" w:rsidP="00EB0DFD">
      <w:pPr>
        <w:adjustRightInd w:val="0"/>
        <w:spacing w:after="0" w:line="240" w:lineRule="auto"/>
        <w:ind w:firstLine="400"/>
        <w:rPr>
          <w:rFonts w:ascii="돋움체" w:eastAsia="돋움체" w:cs="돋움체" w:hint="eastAsia"/>
          <w:b/>
          <w:color w:val="808080"/>
          <w:sz w:val="36"/>
          <w:szCs w:val="36"/>
        </w:rPr>
      </w:pPr>
      <w:r>
        <w:rPr>
          <w:rFonts w:ascii="돋움체" w:eastAsia="돋움체" w:cs="돋움체"/>
          <w:color w:val="808080"/>
          <w:sz w:val="32"/>
          <w:szCs w:val="32"/>
        </w:rPr>
        <w:t>0.</w:t>
      </w:r>
      <w:r>
        <w:rPr>
          <w:rFonts w:ascii="돋움체" w:eastAsia="돋움체" w:cs="돋움체" w:hint="eastAsia"/>
          <w:color w:val="808080"/>
          <w:sz w:val="32"/>
          <w:szCs w:val="32"/>
        </w:rPr>
        <w:t>서론</w:t>
      </w:r>
    </w:p>
    <w:p w14:paraId="30006193" w14:textId="77777777" w:rsidR="00EB0DFD" w:rsidRDefault="00EB0DFD" w:rsidP="00EB0DFD">
      <w:pPr>
        <w:pStyle w:val="af7"/>
        <w:numPr>
          <w:ilvl w:val="0"/>
          <w:numId w:val="13"/>
        </w:numPr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sz w:val="32"/>
          <w:szCs w:val="32"/>
        </w:rPr>
      </w:pPr>
      <w:r w:rsidRPr="00EB0DFD">
        <w:rPr>
          <w:rFonts w:ascii="돋움체" w:eastAsia="돋움체" w:cs="돋움체" w:hint="eastAsia"/>
          <w:color w:val="808080"/>
          <w:sz w:val="32"/>
          <w:szCs w:val="32"/>
        </w:rPr>
        <w:t>정렬알고리즘</w:t>
      </w:r>
    </w:p>
    <w:p w14:paraId="19AC02F9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1-1버블</w:t>
      </w:r>
    </w:p>
    <w:p w14:paraId="76FAC845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1-2선택</w:t>
      </w:r>
    </w:p>
    <w:p w14:paraId="0DE1F9A7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1-3삽입</w:t>
      </w:r>
    </w:p>
    <w:p w14:paraId="31333570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1-4쉘</w:t>
      </w:r>
    </w:p>
    <w:p w14:paraId="1495E541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1-5퀵</w:t>
      </w:r>
    </w:p>
    <w:p w14:paraId="5588A0BD" w14:textId="77777777" w:rsidR="00EB0DFD" w:rsidRDefault="00EB0DFD" w:rsidP="00EB0DFD">
      <w:pPr>
        <w:pStyle w:val="af7"/>
        <w:numPr>
          <w:ilvl w:val="0"/>
          <w:numId w:val="13"/>
        </w:numPr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sz w:val="32"/>
          <w:szCs w:val="32"/>
        </w:rPr>
      </w:pPr>
      <w:r>
        <w:rPr>
          <w:rFonts w:ascii="돋움체" w:eastAsia="돋움체" w:cs="돋움체" w:hint="eastAsia"/>
          <w:color w:val="808080"/>
          <w:sz w:val="32"/>
          <w:szCs w:val="32"/>
        </w:rPr>
        <w:t>검색알고리즘</w:t>
      </w:r>
    </w:p>
    <w:p w14:paraId="758B605A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2-1순차</w:t>
      </w:r>
    </w:p>
    <w:p w14:paraId="7EFC59E6" w14:textId="77777777" w:rsidR="00EB0DFD" w:rsidRPr="00EB0DFD" w:rsidRDefault="00EB0DFD" w:rsidP="00EB0DFD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808080"/>
          <w:sz w:val="28"/>
          <w:szCs w:val="28"/>
        </w:rPr>
      </w:pPr>
      <w:r w:rsidRPr="00EB0DFD">
        <w:rPr>
          <w:rFonts w:ascii="돋움체" w:eastAsia="돋움체" w:cs="돋움체" w:hint="eastAsia"/>
          <w:color w:val="808080"/>
          <w:sz w:val="28"/>
          <w:szCs w:val="28"/>
        </w:rPr>
        <w:t>2-2이진</w:t>
      </w:r>
    </w:p>
    <w:p w14:paraId="27197986" w14:textId="6A0C0385" w:rsidR="00995F23" w:rsidRDefault="00EB0DFD" w:rsidP="00995F23">
      <w:pPr>
        <w:pStyle w:val="af7"/>
        <w:numPr>
          <w:ilvl w:val="0"/>
          <w:numId w:val="13"/>
        </w:numPr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sz w:val="32"/>
          <w:szCs w:val="32"/>
        </w:rPr>
      </w:pPr>
      <w:r>
        <w:rPr>
          <w:rFonts w:ascii="돋움체" w:eastAsia="돋움체" w:cs="돋움체" w:hint="eastAsia"/>
          <w:color w:val="808080"/>
          <w:sz w:val="32"/>
          <w:szCs w:val="32"/>
        </w:rPr>
        <w:t>문자검색알고리즘</w:t>
      </w:r>
    </w:p>
    <w:p w14:paraId="69EFED8A" w14:textId="76E6079F" w:rsidR="00995F23" w:rsidRDefault="00995F23" w:rsidP="00995F23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sz w:val="28"/>
          <w:szCs w:val="28"/>
        </w:rPr>
      </w:pPr>
      <w:r>
        <w:rPr>
          <w:rFonts w:ascii="돋움체" w:eastAsia="돋움체" w:cs="돋움체" w:hint="eastAsia"/>
          <w:color w:val="808080"/>
          <w:sz w:val="28"/>
          <w:szCs w:val="28"/>
        </w:rPr>
        <w:t>3-1문자열순차검색</w:t>
      </w:r>
    </w:p>
    <w:p w14:paraId="71BF494F" w14:textId="35A2DC6F" w:rsidR="00995F23" w:rsidRPr="00995F23" w:rsidRDefault="00995F23" w:rsidP="00995F23">
      <w:pPr>
        <w:pStyle w:val="af7"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808080"/>
          <w:sz w:val="28"/>
          <w:szCs w:val="28"/>
        </w:rPr>
      </w:pPr>
      <w:r>
        <w:rPr>
          <w:rFonts w:ascii="돋움체" w:eastAsia="돋움체" w:cs="돋움체" w:hint="eastAsia"/>
          <w:color w:val="808080"/>
          <w:sz w:val="28"/>
          <w:szCs w:val="28"/>
        </w:rPr>
        <w:t>3-2</w:t>
      </w:r>
      <w:r>
        <w:rPr>
          <w:rFonts w:ascii="돋움체" w:eastAsia="돋움체" w:cs="돋움체"/>
          <w:color w:val="808080"/>
          <w:sz w:val="28"/>
          <w:szCs w:val="28"/>
        </w:rPr>
        <w:t>KMP</w:t>
      </w:r>
      <w:r>
        <w:rPr>
          <w:rFonts w:ascii="돋움체" w:eastAsia="돋움체" w:cs="돋움체" w:hint="eastAsia"/>
          <w:color w:val="808080"/>
          <w:sz w:val="28"/>
          <w:szCs w:val="28"/>
        </w:rPr>
        <w:t>알고리즘</w:t>
      </w:r>
    </w:p>
    <w:p w14:paraId="558E8A0F" w14:textId="33E50641" w:rsidR="00995F23" w:rsidRPr="00995F23" w:rsidRDefault="00995F23" w:rsidP="00995F23">
      <w:pPr>
        <w:pStyle w:val="af7"/>
        <w:numPr>
          <w:ilvl w:val="0"/>
          <w:numId w:val="13"/>
        </w:numPr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808080"/>
          <w:sz w:val="32"/>
          <w:szCs w:val="32"/>
        </w:rPr>
      </w:pPr>
      <w:r>
        <w:rPr>
          <w:rFonts w:ascii="돋움체" w:eastAsia="돋움체" w:cs="돋움체" w:hint="eastAsia"/>
          <w:color w:val="808080"/>
          <w:sz w:val="32"/>
          <w:szCs w:val="32"/>
        </w:rPr>
        <w:t>후기</w:t>
      </w:r>
    </w:p>
    <w:p w14:paraId="5DEDC3F4" w14:textId="77777777" w:rsidR="00EB0DFD" w:rsidRPr="00EB0DFD" w:rsidRDefault="00EB0DFD" w:rsidP="00EB0DFD">
      <w:pPr>
        <w:adjustRightInd w:val="0"/>
        <w:spacing w:after="0" w:line="240" w:lineRule="auto"/>
        <w:ind w:left="720"/>
        <w:rPr>
          <w:rFonts w:ascii="돋움체" w:eastAsia="돋움체" w:cs="돋움체" w:hint="eastAsia"/>
          <w:color w:val="808080"/>
          <w:sz w:val="28"/>
          <w:szCs w:val="28"/>
        </w:rPr>
      </w:pPr>
      <w:r>
        <w:rPr>
          <w:rFonts w:ascii="돋움체" w:eastAsia="돋움체" w:cs="돋움체"/>
          <w:color w:val="808080"/>
          <w:sz w:val="28"/>
          <w:szCs w:val="28"/>
        </w:rPr>
        <w:t>-----------------------------------------------------------</w:t>
      </w:r>
    </w:p>
    <w:p w14:paraId="058350FE" w14:textId="77777777" w:rsidR="00EB0DFD" w:rsidRDefault="00EB0DFD" w:rsidP="00EB0DFD">
      <w:pPr>
        <w:adjustRightInd w:val="0"/>
        <w:spacing w:after="0" w:line="240" w:lineRule="auto"/>
        <w:ind w:right="475"/>
        <w:rPr>
          <w:rFonts w:ascii="돋움체" w:eastAsia="돋움체" w:cs="돋움체" w:hint="eastAsia"/>
          <w:color w:val="808080"/>
          <w:sz w:val="32"/>
          <w:szCs w:val="32"/>
        </w:rPr>
      </w:pPr>
      <w:r>
        <w:rPr>
          <w:rFonts w:ascii="돋움체" w:eastAsia="돋움체" w:cs="돋움체" w:hint="eastAsia"/>
          <w:color w:val="808080"/>
          <w:sz w:val="32"/>
          <w:szCs w:val="32"/>
        </w:rPr>
        <w:t>0.서론</w:t>
      </w:r>
    </w:p>
    <w:p w14:paraId="19C6E296" w14:textId="77777777" w:rsidR="00EB0DFD" w:rsidRDefault="00EB0DFD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 w:hint="eastAsia"/>
          <w:color w:val="808080"/>
          <w:sz w:val="19"/>
          <w:szCs w:val="19"/>
        </w:rPr>
      </w:pPr>
      <w:r>
        <w:rPr>
          <w:rFonts w:ascii="돋움체" w:eastAsia="돋움체" w:cs="돋움체" w:hint="eastAsia"/>
          <w:color w:val="808080"/>
          <w:sz w:val="19"/>
          <w:szCs w:val="19"/>
        </w:rPr>
        <w:t>알고리즘은 프로그래밍을 하는데 사용되는 변수와 배열들에 들어간 정보들을</w:t>
      </w:r>
    </w:p>
    <w:p w14:paraId="7DEF64D0" w14:textId="77777777" w:rsidR="00EB0DFD" w:rsidRDefault="00EB0DFD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 w:hint="eastAsia"/>
          <w:color w:val="808080"/>
          <w:sz w:val="19"/>
          <w:szCs w:val="19"/>
        </w:rPr>
        <w:t>더 효율적으로 관리하고 더 빠르고 정확하며 효율적으로 어떠한 기능을 만들기 위한</w:t>
      </w:r>
    </w:p>
    <w:p w14:paraId="63FB74F9" w14:textId="77777777" w:rsidR="00EB0DFD" w:rsidRDefault="00EB0DFD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 w:hint="eastAsia"/>
          <w:color w:val="808080"/>
          <w:sz w:val="19"/>
          <w:szCs w:val="19"/>
        </w:rPr>
      </w:pPr>
      <w:r>
        <w:rPr>
          <w:rFonts w:ascii="돋움체" w:eastAsia="돋움체" w:cs="돋움체" w:hint="eastAsia"/>
          <w:color w:val="808080"/>
          <w:sz w:val="19"/>
          <w:szCs w:val="19"/>
        </w:rPr>
        <w:t>또는 어떠한 문제를 해결하기 위한 동작들의 모임으로 이 보고서에서는 여러</w:t>
      </w:r>
    </w:p>
    <w:p w14:paraId="40C36693" w14:textId="77777777" w:rsidR="00EB0DFD" w:rsidRDefault="00EB0DFD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 w:hint="eastAsia"/>
          <w:color w:val="808080"/>
          <w:sz w:val="19"/>
          <w:szCs w:val="19"/>
        </w:rPr>
        <w:t>알고리즘들 중 정렬알고리즘과 탐색 알고리즘에 관하여 정리하였다 정렬알고리즘은</w:t>
      </w:r>
    </w:p>
    <w:p w14:paraId="2342E162" w14:textId="77777777" w:rsidR="00EB0DFD" w:rsidRDefault="00EB0DFD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 w:hint="eastAsia"/>
          <w:color w:val="808080"/>
          <w:sz w:val="19"/>
          <w:szCs w:val="19"/>
        </w:rPr>
      </w:pPr>
      <w:r>
        <w:rPr>
          <w:rFonts w:ascii="돋움체" w:eastAsia="돋움체" w:cs="돋움체" w:hint="eastAsia"/>
          <w:color w:val="808080"/>
          <w:sz w:val="19"/>
          <w:szCs w:val="19"/>
        </w:rPr>
        <w:t>탐색을 할 때 좀더 빨리 특히나 이진탐색의 경우 엄청난 속도이기 때문에</w:t>
      </w:r>
    </w:p>
    <w:p w14:paraId="57CD271F" w14:textId="77777777" w:rsidR="00EB0DFD" w:rsidRDefault="00EB0DFD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 w:hint="eastAsia"/>
          <w:color w:val="808080"/>
          <w:sz w:val="19"/>
          <w:szCs w:val="19"/>
        </w:rPr>
        <w:t>많은양의 데이터를 다룰 때 중요시 되는 문제이다</w:t>
      </w:r>
    </w:p>
    <w:p w14:paraId="7462A4C7" w14:textId="43C33381" w:rsidR="00933E37" w:rsidRDefault="00933E37" w:rsidP="00EB0DFD">
      <w:pPr>
        <w:adjustRightInd w:val="0"/>
        <w:spacing w:after="0" w:line="240" w:lineRule="auto"/>
        <w:ind w:right="475" w:firstLine="720"/>
        <w:rPr>
          <w:rFonts w:ascii="돋움체" w:eastAsia="돋움체" w:cs="돋움체" w:hint="eastAsia"/>
          <w:color w:val="808080"/>
          <w:sz w:val="19"/>
          <w:szCs w:val="19"/>
        </w:rPr>
      </w:pPr>
      <w:r>
        <w:rPr>
          <w:rFonts w:ascii="돋움체" w:eastAsia="돋움체" w:cs="돋움체" w:hint="eastAsia"/>
          <w:noProof/>
          <w:color w:val="808080"/>
          <w:sz w:val="19"/>
          <w:szCs w:val="19"/>
        </w:rPr>
        <w:drawing>
          <wp:inline distT="0" distB="0" distL="0" distR="0" wp14:anchorId="46EC72FA" wp14:editId="0CBFCCE8">
            <wp:extent cx="3522518" cy="2396612"/>
            <wp:effectExtent l="0" t="0" r="1905" b="3810"/>
            <wp:docPr id="7" name="그림 7" descr="C:\Users\rlaxo\AppData\Local\Microsoft\Windows\INetCache\Content.Word\1068616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axo\AppData\Local\Microsoft\Windows\INetCache\Content.Word\106861602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22" cy="24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624E" w14:textId="77777777" w:rsidR="00EB0DFD" w:rsidRPr="00EB0DFD" w:rsidRDefault="00EB0DFD" w:rsidP="00EB0DFD">
      <w:pPr>
        <w:pStyle w:val="af7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32"/>
          <w:szCs w:val="32"/>
        </w:rPr>
      </w:pPr>
      <w:r w:rsidRPr="00EB0DFD">
        <w:rPr>
          <w:rFonts w:ascii="돋움체" w:eastAsia="돋움체" w:cs="돋움체" w:hint="eastAsia"/>
          <w:color w:val="808080"/>
          <w:kern w:val="0"/>
          <w:sz w:val="32"/>
          <w:szCs w:val="32"/>
        </w:rPr>
        <w:lastRenderedPageBreak/>
        <w:t>정렬알고리즘</w:t>
      </w:r>
    </w:p>
    <w:p w14:paraId="64BFEF20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1-1버블정렬</w:t>
      </w:r>
    </w:p>
    <w:p w14:paraId="32457F95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정렬을 할 때 따로 배우지 않아도 자연스럽게 짜게되는 정렬이다</w:t>
      </w:r>
    </w:p>
    <w:p w14:paraId="2F3C529E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그만큼 간단하게 짤수있고 이해하기도 쉬워서 많이사용된다</w:t>
      </w:r>
    </w:p>
    <w:p w14:paraId="383A48EC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정렬방법은 인접한 두 원소를 비교하여 정렬하는것이다</w:t>
      </w:r>
    </w:p>
    <w:p w14:paraId="2F0C5130" w14:textId="77777777" w:rsidR="00933E37" w:rsidRPr="00DC48E1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  <w:r>
        <w:rPr>
          <w:rFonts w:ascii="돋움체" w:eastAsia="돋움체" w:cs="돋움체"/>
          <w:noProof/>
          <w:color w:val="808080"/>
          <w:kern w:val="0"/>
          <w:sz w:val="28"/>
          <w:szCs w:val="28"/>
        </w:rPr>
        <w:drawing>
          <wp:inline distT="0" distB="0" distL="0" distR="0" wp14:anchorId="7803C4D9" wp14:editId="43A3A57A">
            <wp:extent cx="3210791" cy="2816577"/>
            <wp:effectExtent l="0" t="0" r="8890" b="3175"/>
            <wp:docPr id="5" name="그림 5" descr="C:\Users\rlaxo\AppData\Local\Microsoft\Windows\INetCache\Content.Word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axo\AppData\Local\Microsoft\Windows\INetCache\Content.Word\ur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09" cy="28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301"/>
      </w:tblGrid>
      <w:tr w:rsidR="00EB0DFD" w:rsidRPr="00DC48E1" w14:paraId="61F8B348" w14:textId="77777777" w:rsidTr="00EB0DFD">
        <w:tc>
          <w:tcPr>
            <w:tcW w:w="9016" w:type="dxa"/>
          </w:tcPr>
          <w:p w14:paraId="069374E9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&lt;</w:t>
            </w: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코드&gt;버블정렬</w:t>
            </w:r>
          </w:p>
        </w:tc>
      </w:tr>
      <w:tr w:rsidR="00EB0DFD" w:rsidRPr="00DC48E1" w14:paraId="5D4C3C20" w14:textId="77777777" w:rsidTr="00EB0DFD">
        <w:tc>
          <w:tcPr>
            <w:tcW w:w="9016" w:type="dxa"/>
          </w:tcPr>
          <w:p w14:paraId="1D02CA8B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&lt;stdio.h&gt;</w:t>
            </w:r>
          </w:p>
          <w:p w14:paraId="0F20F3D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&lt;stdlib.h&gt;</w:t>
            </w:r>
          </w:p>
          <w:p w14:paraId="7E38360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&lt;time.h&gt;</w:t>
            </w:r>
          </w:p>
          <w:p w14:paraId="4D7EAFF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</w:p>
          <w:p w14:paraId="1030B04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main()</w:t>
            </w:r>
          </w:p>
          <w:p w14:paraId="36E86E9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{</w:t>
            </w:r>
          </w:p>
          <w:p w14:paraId="0DE6561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i, dev, tmp;</w:t>
            </w:r>
          </w:p>
          <w:p w14:paraId="58809627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p[10] = { 0, };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//primary</w:t>
            </w:r>
          </w:p>
          <w:p w14:paraId="580D370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srand((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unsigned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)time(</w:t>
            </w:r>
            <w:r w:rsidRPr="00DC48E1">
              <w:rPr>
                <w:rFonts w:ascii="돋움체" w:eastAsia="돋움체" w:cs="돋움체"/>
                <w:color w:val="6F008A"/>
                <w:sz w:val="18"/>
                <w:szCs w:val="18"/>
              </w:rPr>
              <w:t>NULL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));</w:t>
            </w:r>
          </w:p>
          <w:p w14:paraId="0E05C23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10;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생성</w:t>
            </w:r>
          </w:p>
          <w:p w14:paraId="0DF99A2B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3B9C2EB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p[i] = (rand() % 199) + 1;</w:t>
            </w:r>
          </w:p>
          <w:p w14:paraId="71B8630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, p[i]);</w:t>
            </w:r>
          </w:p>
          <w:p w14:paraId="49BB701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</w:p>
          <w:p w14:paraId="36C6E6F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07973A58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10;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비교,정렬</w:t>
            </w:r>
          </w:p>
          <w:p w14:paraId="4FA606A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2F5B0A58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(dev = i; dev &lt; 9; dev++)</w:t>
            </w:r>
          </w:p>
          <w:p w14:paraId="52A8903C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27B22577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lastRenderedPageBreak/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(p[i] &gt; p[dev])</w:t>
            </w:r>
          </w:p>
          <w:p w14:paraId="78540DA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tmp = p[i], p[i] = p[dev], p[dev] = tmp;</w:t>
            </w:r>
          </w:p>
          <w:p w14:paraId="4B9C040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3B5343E7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0460DA1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"\n"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);</w:t>
            </w:r>
          </w:p>
          <w:p w14:paraId="129AC6A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10;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출력</w:t>
            </w:r>
          </w:p>
          <w:p w14:paraId="56C292A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0182240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, p[i]);</w:t>
            </w:r>
          </w:p>
          <w:p w14:paraId="78AC31CC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00FF4D7C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B0DFD" w:rsidRPr="00DC48E1" w14:paraId="6040306B" w14:textId="77777777" w:rsidTr="00EB0DFD">
        <w:tc>
          <w:tcPr>
            <w:tcW w:w="9016" w:type="dxa"/>
          </w:tcPr>
          <w:p w14:paraId="50AB8CAA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:rsidRPr="00DC48E1" w14:paraId="680023D1" w14:textId="77777777" w:rsidTr="00EB0DFD">
        <w:tc>
          <w:tcPr>
            <w:tcW w:w="9016" w:type="dxa"/>
          </w:tcPr>
          <w:p w14:paraId="198E70D5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직접 짰다보니 위키백과에 있는 코드와는 약간 다르다 하지만 인접한 수를 서로 비교하여</w:t>
            </w:r>
          </w:p>
          <w:p w14:paraId="088B6DCE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정렬한다는 점에서는</w:t>
            </w:r>
            <w:r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같은 버블정렬이라고도 볼 수 있다</w:t>
            </w:r>
          </w:p>
        </w:tc>
      </w:tr>
    </w:tbl>
    <w:p w14:paraId="686AFAAA" w14:textId="77777777" w:rsidR="00EB0DFD" w:rsidRPr="00933E37" w:rsidRDefault="00EB0DFD" w:rsidP="00933E37">
      <w:pPr>
        <w:adjustRightInd w:val="0"/>
        <w:spacing w:after="0" w:line="240" w:lineRule="auto"/>
        <w:rPr>
          <w:rFonts w:ascii="돋움체" w:eastAsia="돋움체" w:cs="돋움체" w:hint="eastAsia"/>
          <w:color w:val="808080"/>
          <w:sz w:val="28"/>
          <w:szCs w:val="28"/>
        </w:rPr>
      </w:pPr>
    </w:p>
    <w:p w14:paraId="6B1F419E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28"/>
          <w:szCs w:val="28"/>
        </w:rPr>
      </w:pPr>
      <w:r w:rsidRPr="00DC48E1">
        <w:rPr>
          <w:rFonts w:ascii="돋움체" w:eastAsia="돋움체" w:cs="돋움체" w:hint="eastAsia"/>
          <w:color w:val="808080"/>
          <w:kern w:val="0"/>
          <w:sz w:val="28"/>
          <w:szCs w:val="28"/>
        </w:rPr>
        <w:t>1-2선택정렬</w:t>
      </w:r>
    </w:p>
    <w:p w14:paraId="29253FE3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말그대로 배열의 원소중 최솟값을 선택하여 순서대로 재 배열 하는방식이다</w:t>
      </w:r>
    </w:p>
    <w:p w14:paraId="1510BA1D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다만 약간 주의할점은 값을 넣을 때 값만 넣는 것이 아니라 기존의 자리에 있던</w:t>
      </w:r>
    </w:p>
    <w:p w14:paraId="3DC0AB6C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strike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값과 바꾸어주어야 한다는 점이다.</w:t>
      </w:r>
    </w:p>
    <w:p w14:paraId="237D339D" w14:textId="77777777" w:rsidR="00933E37" w:rsidRPr="00933E37" w:rsidRDefault="00933E37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noProof/>
          <w:color w:val="808080"/>
          <w:kern w:val="0"/>
          <w:sz w:val="18"/>
          <w:szCs w:val="18"/>
        </w:rPr>
        <w:drawing>
          <wp:inline distT="0" distB="0" distL="0" distR="0" wp14:anchorId="781021D8" wp14:editId="1DEF4439">
            <wp:extent cx="3023754" cy="3126627"/>
            <wp:effectExtent l="0" t="0" r="5715" b="0"/>
            <wp:docPr id="4" name="그림 4" descr="C:\Users\rlax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laxo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85" cy="31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301"/>
      </w:tblGrid>
      <w:tr w:rsidR="00EB0DFD" w:rsidRPr="00DC48E1" w14:paraId="3537BDF4" w14:textId="77777777" w:rsidTr="00EB0DFD">
        <w:tc>
          <w:tcPr>
            <w:tcW w:w="9016" w:type="dxa"/>
          </w:tcPr>
          <w:p w14:paraId="1531DEA9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&lt;</w:t>
            </w: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코드&gt;선택정렬</w:t>
            </w:r>
          </w:p>
        </w:tc>
      </w:tr>
      <w:tr w:rsidR="00EB0DFD" w:rsidRPr="00DC48E1" w14:paraId="1C58C447" w14:textId="77777777" w:rsidTr="00EB0DFD">
        <w:tc>
          <w:tcPr>
            <w:tcW w:w="9016" w:type="dxa"/>
          </w:tcPr>
          <w:p w14:paraId="367F1B3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&lt;stdio.h&gt;</w:t>
            </w:r>
          </w:p>
          <w:p w14:paraId="45433A09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&lt;stdlib.h&gt;</w:t>
            </w:r>
          </w:p>
          <w:p w14:paraId="3F16423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&lt;time.h&gt;</w:t>
            </w:r>
          </w:p>
          <w:p w14:paraId="53F5F9E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</w:p>
          <w:p w14:paraId="1E805A2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lastRenderedPageBreak/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main()</w:t>
            </w:r>
          </w:p>
          <w:p w14:paraId="3D0E3D3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{</w:t>
            </w:r>
          </w:p>
          <w:p w14:paraId="66502F2A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i, dev, min, tmp, tmp2, num = 0;</w:t>
            </w:r>
          </w:p>
          <w:p w14:paraId="2D2E4E94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p[10] = { 0, };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//primary</w:t>
            </w:r>
          </w:p>
          <w:p w14:paraId="648941F4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srand((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unsigned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)time(</w:t>
            </w:r>
            <w:r w:rsidRPr="00DC48E1">
              <w:rPr>
                <w:rFonts w:ascii="돋움체" w:eastAsia="돋움체" w:cs="돋움체"/>
                <w:color w:val="6F008A"/>
                <w:sz w:val="18"/>
                <w:szCs w:val="18"/>
              </w:rPr>
              <w:t>NULL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));</w:t>
            </w:r>
          </w:p>
          <w:p w14:paraId="00B424B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10;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생성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,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분리</w:t>
            </w:r>
          </w:p>
          <w:p w14:paraId="19F0D8EC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47BE8CC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p[i] = (rand() % 199) + 1;</w:t>
            </w:r>
          </w:p>
          <w:p w14:paraId="742CB394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, p[i]);</w:t>
            </w:r>
          </w:p>
          <w:p w14:paraId="71F23D2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</w:p>
          <w:p w14:paraId="752031AB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6F1E51B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9; i++, num = 0)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정렬</w:t>
            </w:r>
          </w:p>
          <w:p w14:paraId="79330A7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36265239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min = p[i];</w:t>
            </w:r>
          </w:p>
          <w:p w14:paraId="772D357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(dev = i + 1; dev &lt; 10; dev++)</w:t>
            </w:r>
          </w:p>
          <w:p w14:paraId="1C67F6A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5B6D82E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(min &gt; p[dev])</w:t>
            </w:r>
          </w:p>
          <w:p w14:paraId="134316BC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0FCBDCBA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min = p[dev];</w:t>
            </w:r>
          </w:p>
          <w:p w14:paraId="1ADF886A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tmp = dev;</w:t>
            </w:r>
          </w:p>
          <w:p w14:paraId="0C8110D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num++;</w:t>
            </w:r>
          </w:p>
          <w:p w14:paraId="4E70DDA1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5AF3402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40F2049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(num)</w:t>
            </w:r>
          </w:p>
          <w:p w14:paraId="1FA80E6C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tmp2 = p[i], p[i] = min, p[tmp] = tmp2;</w:t>
            </w:r>
          </w:p>
          <w:p w14:paraId="0D3E03BA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1F21BCC8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"\n"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);</w:t>
            </w:r>
          </w:p>
          <w:p w14:paraId="6C53FFB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10;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출력</w:t>
            </w:r>
          </w:p>
          <w:p w14:paraId="6D8554F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2F19409A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, p[i]);</w:t>
            </w:r>
          </w:p>
          <w:p w14:paraId="76D028B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2AB5D27D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B0DFD" w:rsidRPr="00DC48E1" w14:paraId="72292D7B" w14:textId="77777777" w:rsidTr="00EB0DFD">
        <w:tc>
          <w:tcPr>
            <w:tcW w:w="9016" w:type="dxa"/>
          </w:tcPr>
          <w:p w14:paraId="146E9A7B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:rsidRPr="00DC48E1" w14:paraId="3C86751C" w14:textId="77777777" w:rsidTr="00EB0DFD">
        <w:tc>
          <w:tcPr>
            <w:tcW w:w="9016" w:type="dxa"/>
          </w:tcPr>
          <w:p w14:paraId="30C2CEDB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 xml:space="preserve">물론 깔끔한 소스는 아니다 하지만 최솟값을 min에다가 넣고 dev로 위치를 저장한다음 </w:t>
            </w:r>
            <w:r w:rsidRPr="00DC48E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num</w:t>
            </w: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으로 변경이 되었는지를 확인하면서 선택정렬의</w:t>
            </w:r>
            <w:r w:rsidRPr="00DC48E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틀을 갖추었다고 볼 수 있다.</w:t>
            </w:r>
          </w:p>
        </w:tc>
      </w:tr>
    </w:tbl>
    <w:p w14:paraId="0D478CF0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</w:p>
    <w:p w14:paraId="0CF69DE5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28"/>
          <w:szCs w:val="28"/>
        </w:rPr>
      </w:pPr>
      <w:r w:rsidRPr="00DC48E1">
        <w:rPr>
          <w:rFonts w:ascii="돋움체" w:eastAsia="돋움체" w:cs="돋움체" w:hint="eastAsia"/>
          <w:color w:val="808080"/>
          <w:kern w:val="0"/>
          <w:sz w:val="28"/>
          <w:szCs w:val="28"/>
        </w:rPr>
        <w:t>1-3삽입정렬</w:t>
      </w:r>
    </w:p>
    <w:p w14:paraId="6C141156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배열의 원소들을 정렬된 배열과 비교하여 순서에 맞는 위치에 넣는것이다</w:t>
      </w:r>
    </w:p>
    <w:p w14:paraId="58EA0474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처음 정렬된 배열이란 개념을 이해하기 약간 어려웠는데여기서 정렬되었다는 의미는</w:t>
      </w:r>
    </w:p>
    <w:p w14:paraId="24B9CBDB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마치 기준과도 같은것이었다 배열을 크게 정렬된 부분과 정렬되지</w:t>
      </w:r>
      <w:r w:rsidRPr="00DC48E1">
        <w:rPr>
          <w:rFonts w:ascii="돋움체" w:eastAsia="돋움체" w:cs="돋움체"/>
          <w:color w:val="808080"/>
          <w:kern w:val="0"/>
          <w:sz w:val="18"/>
          <w:szCs w:val="18"/>
        </w:rPr>
        <w:t xml:space="preserve"> </w:t>
      </w: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않은 부분으로 나누어</w:t>
      </w:r>
    </w:p>
    <w:p w14:paraId="06CE51C0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정렬되지 않은 부분을 정렬된 부분에 정렬시켜 넣음으로써 하나씩 증가시켜 모두 졍렬시키는</w:t>
      </w:r>
    </w:p>
    <w:p w14:paraId="3422E747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것이다 말로도 이해하기 어려울수 있지만 사실 일상에서 사람들이 어떠한 기준(</w:t>
      </w:r>
      <w:r w:rsidRPr="00DC48E1">
        <w:rPr>
          <w:rFonts w:ascii="돋움체" w:eastAsia="돋움체" w:cs="돋움체"/>
          <w:color w:val="808080"/>
          <w:kern w:val="0"/>
          <w:sz w:val="18"/>
          <w:szCs w:val="18"/>
        </w:rPr>
        <w:t xml:space="preserve">ex. </w:t>
      </w: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키순</w:t>
      </w:r>
    </w:p>
    <w:p w14:paraId="3A0F4EEF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으로 줄을 세울 때 가장 많이 쓰이는 방법이다 먼저 사람들을 모두 불러모으고 한명씩</w:t>
      </w:r>
    </w:p>
    <w:p w14:paraId="7853ECE1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DC48E1">
        <w:rPr>
          <w:rFonts w:ascii="돋움체" w:eastAsia="돋움체" w:cs="돋움체" w:hint="eastAsia"/>
          <w:color w:val="808080"/>
          <w:kern w:val="0"/>
          <w:sz w:val="18"/>
          <w:szCs w:val="18"/>
        </w:rPr>
        <w:t>부르며 기존의 서있던 사람과의 키를 비교하여 줄을 세우는 것처럼 말이다</w:t>
      </w:r>
    </w:p>
    <w:p w14:paraId="46B36D92" w14:textId="77777777" w:rsidR="00933E37" w:rsidRPr="00DC48E1" w:rsidRDefault="00933E37" w:rsidP="00EB0DFD">
      <w:pPr>
        <w:pStyle w:val="af7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noProof/>
          <w:color w:val="808080"/>
          <w:sz w:val="18"/>
          <w:szCs w:val="18"/>
        </w:rPr>
        <w:drawing>
          <wp:inline distT="0" distB="0" distL="0" distR="0" wp14:anchorId="7F18EFC8" wp14:editId="7AB3CAE2">
            <wp:extent cx="4089606" cy="3574472"/>
            <wp:effectExtent l="0" t="0" r="6350" b="6985"/>
            <wp:docPr id="3" name="그림 3" descr="C:\Users\rlax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ax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54" cy="35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8307" w:type="dxa"/>
        <w:tblInd w:w="760" w:type="dxa"/>
        <w:tblLook w:val="04A0" w:firstRow="1" w:lastRow="0" w:firstColumn="1" w:lastColumn="0" w:noHBand="0" w:noVBand="1"/>
      </w:tblPr>
      <w:tblGrid>
        <w:gridCol w:w="8307"/>
      </w:tblGrid>
      <w:tr w:rsidR="00EB0DFD" w:rsidRPr="00DC48E1" w14:paraId="6DC71921" w14:textId="77777777" w:rsidTr="00EB0DFD">
        <w:tc>
          <w:tcPr>
            <w:tcW w:w="8307" w:type="dxa"/>
          </w:tcPr>
          <w:p w14:paraId="6C7F615D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&lt;코드&gt;삽입정렬</w:t>
            </w:r>
          </w:p>
        </w:tc>
      </w:tr>
      <w:tr w:rsidR="00EB0DFD" w:rsidRPr="00DC48E1" w14:paraId="7E84D3AB" w14:textId="77777777" w:rsidTr="00EB0DFD">
        <w:tc>
          <w:tcPr>
            <w:tcW w:w="8307" w:type="dxa"/>
          </w:tcPr>
          <w:p w14:paraId="0A1BFA02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&lt;stdio.h&gt;</w:t>
            </w:r>
          </w:p>
          <w:p w14:paraId="6E52CB4E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&lt;stdlib.h&gt;</w:t>
            </w:r>
          </w:p>
          <w:p w14:paraId="794E727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&lt;time.h&gt;</w:t>
            </w:r>
          </w:p>
          <w:p w14:paraId="5189EDE9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378E3C7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</w:t>
            </w:r>
          </w:p>
          <w:p w14:paraId="3FC724DB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55DDBE0C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i, j, tmp;</w:t>
            </w:r>
          </w:p>
          <w:p w14:paraId="36D0C00E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p[10] = { 0, };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//primary</w:t>
            </w:r>
          </w:p>
          <w:p w14:paraId="0164AFEF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));</w:t>
            </w:r>
          </w:p>
          <w:p w14:paraId="0EBE04F2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생성</w:t>
            </w:r>
          </w:p>
          <w:p w14:paraId="2AD0765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1A58659F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p[i] = (rand() % 199) + 1;</w:t>
            </w:r>
          </w:p>
          <w:p w14:paraId="4C3F5293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344FB060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14:paraId="702E224C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1;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정렬</w:t>
            </w:r>
          </w:p>
          <w:p w14:paraId="34E6AC21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106644D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tmp = p[(j = i)];</w:t>
            </w:r>
          </w:p>
          <w:p w14:paraId="3E6B66DC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(--j &gt;= 0 &amp;&amp; tmp &lt; p[j])</w:t>
            </w:r>
          </w:p>
          <w:p w14:paraId="3955EAB3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p[j + 1] = p[j];</w:t>
            </w:r>
          </w:p>
          <w:p w14:paraId="3019BAA2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p[j + 1] = tmp;</w:t>
            </w:r>
          </w:p>
          <w:p w14:paraId="66199804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7EE9B002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661245C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출력</w:t>
            </w:r>
          </w:p>
          <w:p w14:paraId="660B78F2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612BC8B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67BFBE10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41EB64BF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B0DFD" w:rsidRPr="00DC48E1" w14:paraId="038B1404" w14:textId="77777777" w:rsidTr="00EB0DFD">
        <w:tc>
          <w:tcPr>
            <w:tcW w:w="8307" w:type="dxa"/>
          </w:tcPr>
          <w:p w14:paraId="48B9309F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:rsidRPr="00DC48E1" w14:paraId="0ECB05A8" w14:textId="77777777" w:rsidTr="00EB0DFD">
        <w:tc>
          <w:tcPr>
            <w:tcW w:w="8307" w:type="dxa"/>
          </w:tcPr>
          <w:p w14:paraId="098B7F2D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 xml:space="preserve">포문과 와일문으로 앞에서부터 하나하나씩 </w:t>
            </w:r>
            <w:r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원소들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의 크기를 비교하며</w:t>
            </w:r>
          </w:p>
          <w:p w14:paraId="479A8AC8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적당한 위치가 될때까지 값을 뒤로 하나씩 밀고 원소를 삽입하는 코드이다</w:t>
            </w:r>
          </w:p>
        </w:tc>
      </w:tr>
    </w:tbl>
    <w:p w14:paraId="1DA4C032" w14:textId="77777777" w:rsidR="00EB0DFD" w:rsidRDefault="00EB0DFD" w:rsidP="00EB0DFD">
      <w:pPr>
        <w:adjustRightInd w:val="0"/>
        <w:spacing w:after="0" w:line="240" w:lineRule="auto"/>
        <w:rPr>
          <w:rFonts w:ascii="돋움체" w:eastAsia="돋움체" w:cs="돋움체"/>
          <w:color w:val="808080"/>
          <w:sz w:val="18"/>
          <w:szCs w:val="18"/>
        </w:rPr>
      </w:pPr>
    </w:p>
    <w:p w14:paraId="546E008D" w14:textId="77777777" w:rsidR="00933E37" w:rsidRDefault="00933E37" w:rsidP="00EB0DFD">
      <w:pPr>
        <w:adjustRightInd w:val="0"/>
        <w:spacing w:after="0" w:line="240" w:lineRule="auto"/>
        <w:ind w:firstLine="800"/>
        <w:rPr>
          <w:rFonts w:ascii="돋움체" w:eastAsia="돋움체" w:cs="돋움체"/>
          <w:color w:val="808080"/>
          <w:sz w:val="28"/>
          <w:szCs w:val="28"/>
        </w:rPr>
      </w:pPr>
    </w:p>
    <w:p w14:paraId="1B17F884" w14:textId="77777777" w:rsidR="00933E37" w:rsidRDefault="00933E37" w:rsidP="00EB0DFD">
      <w:pPr>
        <w:adjustRightInd w:val="0"/>
        <w:spacing w:after="0" w:line="240" w:lineRule="auto"/>
        <w:ind w:firstLine="800"/>
        <w:rPr>
          <w:rFonts w:ascii="돋움체" w:eastAsia="돋움체" w:cs="돋움체"/>
          <w:color w:val="808080"/>
          <w:sz w:val="28"/>
          <w:szCs w:val="28"/>
        </w:rPr>
      </w:pPr>
    </w:p>
    <w:p w14:paraId="01A5AAE3" w14:textId="77777777" w:rsidR="00EB0DFD" w:rsidRPr="00F91C27" w:rsidRDefault="00EB0DFD" w:rsidP="00EB0DFD">
      <w:pPr>
        <w:adjustRightInd w:val="0"/>
        <w:spacing w:after="0" w:line="240" w:lineRule="auto"/>
        <w:ind w:firstLine="800"/>
        <w:rPr>
          <w:rFonts w:ascii="돋움체" w:eastAsia="돋움체" w:cs="돋움체"/>
          <w:color w:val="808080"/>
          <w:sz w:val="28"/>
          <w:szCs w:val="28"/>
        </w:rPr>
      </w:pPr>
      <w:r w:rsidRPr="00F91C27">
        <w:rPr>
          <w:rFonts w:ascii="돋움체" w:eastAsia="돋움체" w:cs="돋움체" w:hint="eastAsia"/>
          <w:color w:val="808080"/>
          <w:sz w:val="28"/>
          <w:szCs w:val="28"/>
        </w:rPr>
        <w:t>1-4쉘정렬</w:t>
      </w:r>
    </w:p>
    <w:p w14:paraId="4B996C27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쉘정렬은 원소들을 여러 묶음으로 나누어 삽입정렬을</w:t>
      </w:r>
      <w:r>
        <w:rPr>
          <w:rFonts w:ascii="돋움체" w:eastAsia="돋움체" w:cs="돋움체"/>
          <w:color w:val="80808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사용하여 정렬하는 방식을 반복하는</w:t>
      </w:r>
    </w:p>
    <w:p w14:paraId="57D6FC05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것이다.</w:t>
      </w:r>
      <w:r>
        <w:rPr>
          <w:rFonts w:ascii="돋움체" w:eastAsia="돋움체" w:cs="돋움체"/>
          <w:color w:val="80808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삽입정렬은 미리 정렬이 되어있을 때 효율이 더 높아지는데 이를 이용하여</w:t>
      </w:r>
    </w:p>
    <w:p w14:paraId="6D8F27AD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 xml:space="preserve">몇몇 부분만(묶음만)을 미리 정렬하여 차근차근 </w:t>
      </w:r>
      <w:r>
        <w:rPr>
          <w:rFonts w:ascii="돋움체" w:eastAsia="돋움체" w:cs="돋움체"/>
          <w:color w:val="808080"/>
          <w:kern w:val="0"/>
          <w:sz w:val="18"/>
          <w:szCs w:val="18"/>
        </w:rPr>
        <w:t>k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의 값을 줄여나가면서 모두정렬하게된다</w:t>
      </w:r>
    </w:p>
    <w:p w14:paraId="27F20C37" w14:textId="77777777" w:rsidR="00933E37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noProof/>
          <w:color w:val="808080"/>
          <w:kern w:val="0"/>
          <w:sz w:val="28"/>
          <w:szCs w:val="28"/>
        </w:rPr>
        <w:drawing>
          <wp:inline distT="0" distB="0" distL="0" distR="0" wp14:anchorId="5E7B2A6C" wp14:editId="361767D9">
            <wp:extent cx="3587590" cy="3044536"/>
            <wp:effectExtent l="0" t="0" r="0" b="3810"/>
            <wp:docPr id="1" name="그림 1" descr="C:\Users\rlaxo\AppData\Local\Microsoft\Windows\INetCache\Content.Word\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laxo\AppData\Local\Microsoft\Windows\INetCache\Content.Word\shel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81" cy="304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B0DFD" w14:paraId="11EB8D3B" w14:textId="77777777" w:rsidTr="00EB0DFD">
        <w:tc>
          <w:tcPr>
            <w:tcW w:w="8312" w:type="dxa"/>
          </w:tcPr>
          <w:p w14:paraId="0BCB50E8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&lt;코드&gt;쉘정렬</w:t>
            </w:r>
          </w:p>
        </w:tc>
      </w:tr>
      <w:tr w:rsidR="00EB0DFD" w14:paraId="6E9F2E3B" w14:textId="77777777" w:rsidTr="00EB0DFD">
        <w:tc>
          <w:tcPr>
            <w:tcW w:w="8312" w:type="dxa"/>
          </w:tcPr>
          <w:p w14:paraId="1495C5B6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&lt;stdio.h&gt;</w:t>
            </w:r>
          </w:p>
          <w:p w14:paraId="50CE9036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&lt;stdlib.h&gt;</w:t>
            </w:r>
          </w:p>
          <w:p w14:paraId="1F7F5132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&lt;time.h&gt;</w:t>
            </w:r>
          </w:p>
          <w:p w14:paraId="725A9C04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9202FC7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</w:t>
            </w:r>
          </w:p>
          <w:p w14:paraId="02D5B58C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5BA25D93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i, j, tmp, k = 10, dev = 0;</w:t>
            </w:r>
          </w:p>
          <w:p w14:paraId="7EECC690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p[10] = { 0, };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//primary</w:t>
            </w:r>
          </w:p>
          <w:p w14:paraId="5C8A8450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));</w:t>
            </w:r>
          </w:p>
          <w:p w14:paraId="4902D099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생성</w:t>
            </w:r>
          </w:p>
          <w:p w14:paraId="0C0947C4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5B12D6EF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p[i] = (rand() % 199) + 1;</w:t>
            </w:r>
          </w:p>
          <w:p w14:paraId="7CCC798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4B5ED65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10514DD4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(; k != 1;)</w:t>
            </w:r>
          </w:p>
          <w:p w14:paraId="1A23746B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5D35DB66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 xml:space="preserve">k = k / 3 + 1;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간격의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크기</w:t>
            </w:r>
          </w:p>
          <w:p w14:paraId="762ED089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간격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k = %d"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k);</w:t>
            </w:r>
          </w:p>
          <w:p w14:paraId="7D031AF7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(dev = 0; dev &lt; k; dev++)</w:t>
            </w:r>
          </w:p>
          <w:p w14:paraId="7B2E7807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40BF9FF3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dev + k; i &lt; 10; i += k)</w:t>
            </w:r>
          </w:p>
          <w:p w14:paraId="12680D6A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3CD750B5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tmp = p[(j = i)];</w:t>
            </w:r>
          </w:p>
          <w:p w14:paraId="2B40083F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(--j &gt;= 0 &amp;&amp; tmp &lt; p[j])</w:t>
            </w:r>
          </w:p>
          <w:p w14:paraId="52892038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p[j + 1] = p[j];</w:t>
            </w:r>
          </w:p>
          <w:p w14:paraId="71A5DB2F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p[j + 1] = tmp;</w:t>
            </w:r>
          </w:p>
          <w:p w14:paraId="02D687EC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7B29274C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74D58226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3DEEE02B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출력</w:t>
            </w:r>
          </w:p>
          <w:p w14:paraId="101AAEE9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6AB4D996" w14:textId="77777777" w:rsidR="00EB0DFD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370C517E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B0DFD" w14:paraId="5E8B5F04" w14:textId="77777777" w:rsidTr="00EB0DFD">
        <w:tc>
          <w:tcPr>
            <w:tcW w:w="8312" w:type="dxa"/>
          </w:tcPr>
          <w:p w14:paraId="6BBD7701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14:paraId="47C62E6E" w14:textId="77777777" w:rsidTr="00EB0DFD">
        <w:tc>
          <w:tcPr>
            <w:tcW w:w="8312" w:type="dxa"/>
          </w:tcPr>
          <w:p w14:paraId="23C90DD2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묶음을 얼마나 많이 묶는냐에 따라 원소의 위치가 어떻게 달라지는지도 중요하기 때문에</w:t>
            </w:r>
          </w:p>
          <w:p w14:paraId="7324044F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간격의 크기가 바귈때마다 출력이 된다</w:t>
            </w:r>
          </w:p>
        </w:tc>
      </w:tr>
    </w:tbl>
    <w:p w14:paraId="18F002D0" w14:textId="77777777" w:rsidR="00EB0DFD" w:rsidRPr="00DC48E1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</w:p>
    <w:p w14:paraId="4AA898AA" w14:textId="77777777" w:rsidR="00EB0DFD" w:rsidRPr="00933E37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 w:rsidRPr="00933E37">
        <w:rPr>
          <w:rFonts w:ascii="돋움체" w:eastAsia="돋움체" w:cs="돋움체" w:hint="eastAsia"/>
          <w:color w:val="808080"/>
          <w:kern w:val="0"/>
          <w:sz w:val="28"/>
          <w:szCs w:val="28"/>
        </w:rPr>
        <w:t>1-5퀵정렬</w:t>
      </w:r>
    </w:p>
    <w:p w14:paraId="40F586F4" w14:textId="77777777" w:rsidR="00EB0DFD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 xml:space="preserve">피벗을 기준으로 좌우분할하여 좌우 리스틑가 </w:t>
      </w:r>
      <w:r>
        <w:rPr>
          <w:rFonts w:ascii="돋움체" w:eastAsia="돋움체" w:cs="돋움체"/>
          <w:color w:val="808080"/>
          <w:kern w:val="0"/>
          <w:sz w:val="18"/>
          <w:szCs w:val="18"/>
        </w:rPr>
        <w:t>1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또는0이될때까지 반복한다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B0DFD" w14:paraId="0DC877C9" w14:textId="77777777" w:rsidTr="00EB0DFD">
        <w:tc>
          <w:tcPr>
            <w:tcW w:w="8312" w:type="dxa"/>
          </w:tcPr>
          <w:p w14:paraId="26470646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&lt;코드&gt;퀵정렬</w:t>
            </w:r>
          </w:p>
        </w:tc>
      </w:tr>
      <w:tr w:rsidR="00EB0DFD" w14:paraId="1A712224" w14:textId="77777777" w:rsidTr="00EB0DFD">
        <w:tc>
          <w:tcPr>
            <w:tcW w:w="8312" w:type="dxa"/>
          </w:tcPr>
          <w:p w14:paraId="5EA8110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&lt;stdio.h&gt;</w:t>
            </w:r>
          </w:p>
          <w:p w14:paraId="70A1ACB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&lt;stdlib.h&gt;</w:t>
            </w:r>
          </w:p>
          <w:p w14:paraId="056C597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&lt;time.h&gt;</w:t>
            </w:r>
          </w:p>
          <w:p w14:paraId="28B0709D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3DCF6B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quickSort(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{</w:t>
            </w:r>
          </w:p>
          <w:p w14:paraId="1EF2002F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44FDD0E8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j 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58443935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pivot 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[(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/ 2];</w:t>
            </w:r>
          </w:p>
          <w:p w14:paraId="4C5399C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E3FDE08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&lt; j) {</w:t>
            </w:r>
          </w:p>
          <w:p w14:paraId="3335B83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[i] &lt; pivot) i++;</w:t>
            </w:r>
          </w:p>
          <w:p w14:paraId="2EE8F19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[j] &gt; pivot) j--;</w:t>
            </w:r>
          </w:p>
          <w:p w14:paraId="398A19D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20ED02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tmp;</w:t>
            </w:r>
          </w:p>
          <w:p w14:paraId="0D537F9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[i];</w:t>
            </w:r>
          </w:p>
          <w:p w14:paraId="5751C80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[j];</w:t>
            </w:r>
          </w:p>
          <w:p w14:paraId="77728F2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[j] = tmp;</w:t>
            </w:r>
          </w:p>
          <w:p w14:paraId="00EB33C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5A2CF908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A5A8F2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&lt;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quickSort(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i + 1,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4F32E25F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&lt; j) quickSort(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j - 1);</w:t>
            </w:r>
          </w:p>
          <w:p w14:paraId="6E23457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5A2D59E5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8DE9AB5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</w:t>
            </w:r>
          </w:p>
          <w:p w14:paraId="2EE1D68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28F03C3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i, dev, tmp;</w:t>
            </w:r>
          </w:p>
          <w:p w14:paraId="234383F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p[10] = { 0, };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//primary</w:t>
            </w:r>
          </w:p>
          <w:p w14:paraId="70298C9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));</w:t>
            </w:r>
          </w:p>
          <w:p w14:paraId="0503671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생성</w:t>
            </w:r>
          </w:p>
          <w:p w14:paraId="6E974029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3B855E6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p[i] = (rand() % 199) + 1;</w:t>
            </w:r>
          </w:p>
          <w:p w14:paraId="06846D6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216651F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6D63AED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2436A7AD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quickSort(p, 0, 9);</w:t>
            </w:r>
          </w:p>
          <w:p w14:paraId="5FCB553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1690EFC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출력</w:t>
            </w:r>
          </w:p>
          <w:p w14:paraId="514A919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34C0E6FD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676A3F2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7206247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70B2E7BD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</w:p>
        </w:tc>
      </w:tr>
      <w:tr w:rsidR="00EB0DFD" w14:paraId="4A8B1CB8" w14:textId="77777777" w:rsidTr="00EB0DFD">
        <w:tc>
          <w:tcPr>
            <w:tcW w:w="8312" w:type="dxa"/>
          </w:tcPr>
          <w:p w14:paraId="013788E3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풀이</w:t>
            </w:r>
          </w:p>
        </w:tc>
      </w:tr>
      <w:tr w:rsidR="00EB0DFD" w14:paraId="41DA352A" w14:textId="77777777" w:rsidTr="00EB0DFD">
        <w:tc>
          <w:tcPr>
            <w:tcW w:w="8312" w:type="dxa"/>
          </w:tcPr>
          <w:p w14:paraId="55D997C9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혼자 구현하기에는 어려워서 위키의 도움을 받았다</w:t>
            </w:r>
          </w:p>
          <w:p w14:paraId="17A0D044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함수에서는 배열과 좌우 사실 그냥 배열의 길이로 받아도 될듯하지만</w:t>
            </w:r>
          </w:p>
          <w:p w14:paraId="0F6276CE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밑의 조건문에서 복잡해질것같아 놔두었고 피벗은 기준역할을하여</w:t>
            </w:r>
          </w:p>
          <w:p w14:paraId="4F7475DB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좌우로 분할을하고 재귀를반복한다</w:t>
            </w:r>
          </w:p>
        </w:tc>
      </w:tr>
    </w:tbl>
    <w:p w14:paraId="6B366798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</w:p>
    <w:p w14:paraId="21311C2B" w14:textId="77777777" w:rsidR="00933E37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</w:p>
    <w:p w14:paraId="74127177" w14:textId="77777777" w:rsidR="00933E37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</w:p>
    <w:p w14:paraId="0297C5E4" w14:textId="77777777" w:rsidR="00EB0DFD" w:rsidRPr="00D63812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 w:rsidRPr="00D63812">
        <w:rPr>
          <w:rFonts w:ascii="돋움체" w:eastAsia="돋움체" w:cs="돋움체"/>
          <w:color w:val="808080"/>
          <w:kern w:val="0"/>
          <w:sz w:val="28"/>
          <w:szCs w:val="28"/>
        </w:rPr>
        <w:t>1-6</w:t>
      </w:r>
      <w:r w:rsidRPr="00D63812">
        <w:rPr>
          <w:rFonts w:ascii="돋움체" w:eastAsia="돋움체" w:cs="돋움체" w:hint="eastAsia"/>
          <w:color w:val="808080"/>
          <w:kern w:val="0"/>
          <w:sz w:val="28"/>
          <w:szCs w:val="28"/>
        </w:rPr>
        <w:t>나만의 정렬</w:t>
      </w:r>
    </w:p>
    <w:p w14:paraId="138F5F6C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기수정렬과 병합정렬을 잘못보고 만든 정렬이다</w:t>
      </w:r>
    </w:p>
    <w:p w14:paraId="7E4C706C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이 정렬에서는 하나의 기준을 두고 배열을 분할하여</w:t>
      </w:r>
    </w:p>
    <w:p w14:paraId="5581ED4C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분할된 배열에서 정렬을 하고 다시 합치는 정렬이다</w:t>
      </w:r>
    </w:p>
    <w:p w14:paraId="7479656E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정확히는 그저 버블정렬을 나누어서 한것이지만 내가 만든 정렬이기도 하고</w:t>
      </w:r>
    </w:p>
    <w:p w14:paraId="70353195" w14:textId="77777777" w:rsidR="00EB0DFD" w:rsidRPr="00A203D9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그냥 없애기에는 아깝기에 추가적으로</w:t>
      </w:r>
      <w:r>
        <w:rPr>
          <w:rFonts w:ascii="돋움체" w:eastAsia="돋움체" w:cs="돋움체"/>
          <w:color w:val="80808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작성한다</w:t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301"/>
      </w:tblGrid>
      <w:tr w:rsidR="00EB0DFD" w:rsidRPr="00DC48E1" w14:paraId="20832C38" w14:textId="77777777" w:rsidTr="00EB0DFD">
        <w:tc>
          <w:tcPr>
            <w:tcW w:w="9016" w:type="dxa"/>
          </w:tcPr>
          <w:p w14:paraId="43BC0E73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&lt;코드&gt;</w:t>
            </w:r>
            <w:r w:rsidRPr="00DC48E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나만의</w:t>
            </w: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정렬</w:t>
            </w:r>
          </w:p>
        </w:tc>
      </w:tr>
      <w:tr w:rsidR="00EB0DFD" w:rsidRPr="00DC48E1" w14:paraId="2608B3E9" w14:textId="77777777" w:rsidTr="00EB0DFD">
        <w:tc>
          <w:tcPr>
            <w:tcW w:w="9016" w:type="dxa"/>
          </w:tcPr>
          <w:p w14:paraId="63441D09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&lt;stdio.h&gt;</w:t>
            </w:r>
          </w:p>
          <w:p w14:paraId="471AC10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&lt;stdlib.h&gt;</w:t>
            </w:r>
          </w:p>
          <w:p w14:paraId="686D074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&lt;time.h&gt;</w:t>
            </w:r>
          </w:p>
          <w:p w14:paraId="39BE37A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</w:p>
          <w:p w14:paraId="51697587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main()</w:t>
            </w:r>
          </w:p>
          <w:p w14:paraId="55CEABE9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{</w:t>
            </w:r>
          </w:p>
          <w:p w14:paraId="74A5EAC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i, dev, tmp;</w:t>
            </w:r>
          </w:p>
          <w:p w14:paraId="1C2BB12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fc = 0, mc = 0, lc = 0;</w:t>
            </w:r>
          </w:p>
          <w:p w14:paraId="5338D4B4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p[10] = { 0, };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//primary</w:t>
            </w:r>
          </w:p>
          <w:p w14:paraId="4644D090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f[10];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//first</w:t>
            </w:r>
          </w:p>
          <w:p w14:paraId="5901EF9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m[10];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//middle</w:t>
            </w:r>
          </w:p>
          <w:p w14:paraId="3A5248E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l[10];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//last</w:t>
            </w:r>
          </w:p>
          <w:p w14:paraId="01C4A5B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srand((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unsigned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)time(</w:t>
            </w:r>
            <w:r w:rsidRPr="00DC48E1">
              <w:rPr>
                <w:rFonts w:ascii="돋움체" w:eastAsia="돋움체" w:cs="돋움체"/>
                <w:color w:val="6F008A"/>
                <w:sz w:val="18"/>
                <w:szCs w:val="18"/>
              </w:rPr>
              <w:t>NULL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));</w:t>
            </w:r>
          </w:p>
          <w:p w14:paraId="7015E30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10;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내용물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생성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,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분리</w:t>
            </w:r>
          </w:p>
          <w:p w14:paraId="12B347F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02DC464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m[i] *= -1, f[i] *= -1, l[i] *= -1;</w:t>
            </w:r>
          </w:p>
          <w:p w14:paraId="5780646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p[i] = (rand() % 199) + 1;</w:t>
            </w:r>
          </w:p>
          <w:p w14:paraId="739800F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, p[i]);</w:t>
            </w:r>
          </w:p>
          <w:p w14:paraId="2969A36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(p[i] / 100)</w:t>
            </w:r>
          </w:p>
          <w:p w14:paraId="54AF6024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f[fc++] = p[i];</w:t>
            </w:r>
          </w:p>
          <w:p w14:paraId="67083338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else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(p[i] / 10)</w:t>
            </w:r>
          </w:p>
          <w:p w14:paraId="40A1EBF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m[mc++] = p[i];</w:t>
            </w:r>
          </w:p>
          <w:p w14:paraId="1EE76AC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else</w:t>
            </w:r>
          </w:p>
          <w:p w14:paraId="2EF75524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l[lc++] = p[i];</w:t>
            </w:r>
          </w:p>
          <w:p w14:paraId="618A168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lastRenderedPageBreak/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== 9)</w:t>
            </w:r>
          </w:p>
          <w:p w14:paraId="098FFC3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break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;</w:t>
            </w:r>
          </w:p>
          <w:p w14:paraId="73CB670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5D3D49D8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9; i++)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정렬</w:t>
            </w:r>
          </w:p>
          <w:p w14:paraId="1346C18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1C7A4A2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(dev = i; dev &lt; 9; dev++)</w:t>
            </w:r>
          </w:p>
          <w:p w14:paraId="1A7AACC8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6F43317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(f[i] &gt; f[dev])</w:t>
            </w:r>
          </w:p>
          <w:p w14:paraId="7FCEC1DB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tmp = f[i], f[i] = f[dev], f[dev] = tmp;</w:t>
            </w:r>
          </w:p>
          <w:p w14:paraId="39EFDDFA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(m[i] &gt; m[dev])</w:t>
            </w:r>
          </w:p>
          <w:p w14:paraId="42239D8E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tmp = m[i], m[i] = m[dev], m[dev] = tmp;</w:t>
            </w:r>
          </w:p>
          <w:p w14:paraId="6B603357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(l[i] &gt; l[dev])</w:t>
            </w:r>
          </w:p>
          <w:p w14:paraId="649E79E1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tmp = l[i], l[i] = l[dev], l[dev] = tmp;</w:t>
            </w:r>
          </w:p>
          <w:p w14:paraId="2EB68E8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2C865FBB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3A13537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"\n"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);</w:t>
            </w:r>
          </w:p>
          <w:p w14:paraId="1276B1FD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(1)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>//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재조합</w:t>
            </w:r>
            <w:r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(병합</w:t>
            </w:r>
            <w:r w:rsidRPr="00DC48E1">
              <w:rPr>
                <w:rFonts w:ascii="돋움체" w:eastAsia="돋움체" w:cs="돋움체"/>
                <w:color w:val="008000"/>
                <w:sz w:val="18"/>
                <w:szCs w:val="18"/>
              </w:rPr>
              <w:t xml:space="preserve"> </w:t>
            </w:r>
            <w:r w:rsidRPr="00DC48E1">
              <w:rPr>
                <w:rFonts w:ascii="돋움체" w:eastAsia="돋움체" w:cs="돋움체" w:hint="eastAsia"/>
                <w:color w:val="008000"/>
                <w:sz w:val="18"/>
                <w:szCs w:val="18"/>
              </w:rPr>
              <w:t>출력</w:t>
            </w:r>
          </w:p>
          <w:p w14:paraId="6E96E6A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{</w:t>
            </w:r>
          </w:p>
          <w:p w14:paraId="2E1AF01B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0; i &lt; lc; i++)</w:t>
            </w:r>
          </w:p>
          <w:p w14:paraId="5A79FD12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p[i] = l[i];</w:t>
            </w:r>
          </w:p>
          <w:p w14:paraId="14EE7D66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lc, dev = 0; i &lt; mc + lc; i++, dev++)</w:t>
            </w:r>
          </w:p>
          <w:p w14:paraId="1C4D6E1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p[i] = m[dev];</w:t>
            </w:r>
          </w:p>
          <w:p w14:paraId="61849555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(i = mc + 1, dev = 0; i &lt; fc + mc + lc; i++, dev++)</w:t>
            </w:r>
          </w:p>
          <w:p w14:paraId="3661D431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p[i] = f[dev];</w:t>
            </w:r>
          </w:p>
          <w:p w14:paraId="62162E5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(dev = 0; dev &lt; 10; dev++)</w:t>
            </w:r>
          </w:p>
          <w:p w14:paraId="07FDD2CC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DC48E1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>, p[dev]);</w:t>
            </w:r>
          </w:p>
          <w:p w14:paraId="2F8C9F3F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40C60423" w14:textId="77777777" w:rsidR="00EB0DFD" w:rsidRPr="00DC48E1" w:rsidRDefault="00EB0DFD" w:rsidP="00EB0DFD">
            <w:pPr>
              <w:adjustRightInd w:val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</w:p>
          <w:p w14:paraId="07997ACD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B0DFD" w:rsidRPr="00DC48E1" w14:paraId="655FAA51" w14:textId="77777777" w:rsidTr="00EB0DFD">
        <w:tc>
          <w:tcPr>
            <w:tcW w:w="9016" w:type="dxa"/>
          </w:tcPr>
          <w:p w14:paraId="36EAB648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DC48E1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:rsidRPr="00DC48E1" w14:paraId="67953D81" w14:textId="77777777" w:rsidTr="00EB0DFD">
        <w:tc>
          <w:tcPr>
            <w:tcW w:w="9016" w:type="dxa"/>
          </w:tcPr>
          <w:p w14:paraId="2215CE2D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사실 단점밖에 보이지 않는다 버블정렬에 비하여 메모리를 더 먹을 뿐더러</w:t>
            </w:r>
          </w:p>
          <w:p w14:paraId="39936BA4" w14:textId="77777777" w:rsidR="00EB0DFD" w:rsidRPr="00DC48E1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속도도 떨어질것이다</w:t>
            </w:r>
          </w:p>
        </w:tc>
      </w:tr>
    </w:tbl>
    <w:p w14:paraId="63657047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</w:p>
    <w:p w14:paraId="45913BA5" w14:textId="77777777" w:rsidR="00933E37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</w:p>
    <w:p w14:paraId="6FA9F956" w14:textId="77777777" w:rsidR="00933E37" w:rsidRDefault="00933E37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28"/>
          <w:szCs w:val="28"/>
        </w:rPr>
      </w:pPr>
    </w:p>
    <w:p w14:paraId="66CF549F" w14:textId="77777777" w:rsidR="00EB0DFD" w:rsidRDefault="00EB0DFD" w:rsidP="00EB0DFD">
      <w:pPr>
        <w:pStyle w:val="af7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lastRenderedPageBreak/>
        <w:t>검색알고리즘</w:t>
      </w:r>
    </w:p>
    <w:p w14:paraId="3AEE45AF" w14:textId="77777777" w:rsidR="00EB0DFD" w:rsidRPr="00B52280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 w:rsidRPr="00B52280">
        <w:rPr>
          <w:rFonts w:ascii="돋움체" w:eastAsia="돋움체" w:cs="돋움체" w:hint="eastAsia"/>
          <w:color w:val="808080"/>
          <w:kern w:val="0"/>
          <w:sz w:val="28"/>
          <w:szCs w:val="28"/>
        </w:rPr>
        <w:t>2-1순차검색</w:t>
      </w:r>
    </w:p>
    <w:p w14:paraId="61F40FF5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B52280">
        <w:rPr>
          <w:rFonts w:ascii="돋움체" w:eastAsia="돋움체" w:cs="돋움체" w:hint="eastAsia"/>
          <w:color w:val="808080"/>
          <w:kern w:val="0"/>
          <w:sz w:val="18"/>
          <w:szCs w:val="18"/>
        </w:rPr>
        <w:t>원소들이 정렬되어있지않아 처음부터검색해야 할 때 쓰이는 알고리즘으로 단순하지만 비효율적인 부분이 있다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B0DFD" w14:paraId="216679F4" w14:textId="77777777" w:rsidTr="00EB0DFD">
        <w:tc>
          <w:tcPr>
            <w:tcW w:w="8312" w:type="dxa"/>
          </w:tcPr>
          <w:p w14:paraId="6B150B7C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&lt;코드&gt;순차탐색</w:t>
            </w:r>
          </w:p>
        </w:tc>
      </w:tr>
      <w:tr w:rsidR="00EB0DFD" w14:paraId="7D1BB1B0" w14:textId="77777777" w:rsidTr="00EB0DFD">
        <w:tc>
          <w:tcPr>
            <w:tcW w:w="8312" w:type="dxa"/>
          </w:tcPr>
          <w:p w14:paraId="73613A5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&lt;stdio.h&gt;</w:t>
            </w:r>
          </w:p>
          <w:p w14:paraId="7407038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&lt;stdlib.h&gt;</w:t>
            </w:r>
          </w:p>
          <w:p w14:paraId="4C1E29D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&lt;time.h&gt;</w:t>
            </w:r>
          </w:p>
          <w:p w14:paraId="3C378C3F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A0C2BBF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</w:t>
            </w:r>
          </w:p>
          <w:p w14:paraId="7FF7169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4529FD9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i, fin, tmp = 0;</w:t>
            </w:r>
          </w:p>
          <w:p w14:paraId="76F24AD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p[10] = { 0, };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//primary</w:t>
            </w:r>
          </w:p>
          <w:p w14:paraId="482D204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));</w:t>
            </w:r>
          </w:p>
          <w:p w14:paraId="063BEA1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생성</w:t>
            </w:r>
          </w:p>
          <w:p w14:paraId="438FFA8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0589D64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p[i] = (rand() % 199) + 1;</w:t>
            </w:r>
          </w:p>
          <w:p w14:paraId="13EED44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4C51E01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C0E8C59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552B22C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찾으려는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72E2DEA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&amp;fin);</w:t>
            </w:r>
          </w:p>
          <w:p w14:paraId="0485624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출력</w:t>
            </w:r>
          </w:p>
          <w:p w14:paraId="0C17DF9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0AE9544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(p[i] == fin)</w:t>
            </w:r>
          </w:p>
          <w:p w14:paraId="34524ED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54A7EA18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번째에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일치하는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i, fin);</w:t>
            </w:r>
          </w:p>
          <w:p w14:paraId="48CC7FF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 xml:space="preserve">tmp++;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68554FF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2BE98389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3867D93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(tmp == 0)</w:t>
            </w:r>
          </w:p>
          <w:p w14:paraId="0304E089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6D269B2B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B0DFD" w14:paraId="0A4AA401" w14:textId="77777777" w:rsidTr="00EB0DFD">
        <w:tc>
          <w:tcPr>
            <w:tcW w:w="8312" w:type="dxa"/>
          </w:tcPr>
          <w:p w14:paraId="2A7CA174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풀이</w:t>
            </w:r>
          </w:p>
        </w:tc>
      </w:tr>
      <w:tr w:rsidR="00EB0DFD" w14:paraId="62524790" w14:textId="77777777" w:rsidTr="00EB0DFD">
        <w:tc>
          <w:tcPr>
            <w:tcW w:w="8312" w:type="dxa"/>
          </w:tcPr>
          <w:p w14:paraId="6C826B10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반복문으로 배열의 앞에서부터 비교하는 순차검색의 예시이다</w:t>
            </w:r>
          </w:p>
        </w:tc>
      </w:tr>
    </w:tbl>
    <w:p w14:paraId="099037CE" w14:textId="77777777" w:rsidR="00EB0DFD" w:rsidRPr="00B52280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</w:p>
    <w:p w14:paraId="7CB9A12A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2-2이진검색</w:t>
      </w:r>
    </w:p>
    <w:p w14:paraId="7868C576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데이터들이 정렬되어 있을 때 사용할 수 있는 알고리즘으로 데이터를 반씩 잘라가며 비교를</w:t>
      </w:r>
    </w:p>
    <w:p w14:paraId="666C2DC9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하기 때문에 매우 빠른속도로 값을 찾을 수 있다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B0DFD" w14:paraId="3874178E" w14:textId="77777777" w:rsidTr="00EB0DFD">
        <w:tc>
          <w:tcPr>
            <w:tcW w:w="8312" w:type="dxa"/>
          </w:tcPr>
          <w:p w14:paraId="5F2563D7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&lt;코드&gt;이진탐색</w:t>
            </w:r>
          </w:p>
        </w:tc>
      </w:tr>
      <w:tr w:rsidR="00EB0DFD" w14:paraId="1A8F5A20" w14:textId="77777777" w:rsidTr="00EB0DFD">
        <w:tc>
          <w:tcPr>
            <w:tcW w:w="8312" w:type="dxa"/>
          </w:tcPr>
          <w:p w14:paraId="58B8845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&lt;stdio.h&gt;</w:t>
            </w:r>
          </w:p>
          <w:p w14:paraId="39BAE59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&lt;stdlib.h&gt;</w:t>
            </w:r>
          </w:p>
          <w:p w14:paraId="52058FD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&lt;time.h&gt;</w:t>
            </w:r>
          </w:p>
          <w:p w14:paraId="3A6D0739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BinarySearch(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dataArr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findData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</w:p>
          <w:p w14:paraId="03BAEBC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34F4E60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low = 0, high =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- 1, mid;</w:t>
            </w:r>
          </w:p>
          <w:p w14:paraId="32284F4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(low &lt;= high)</w:t>
            </w:r>
          </w:p>
          <w:p w14:paraId="4F759F3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6E69238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mid = (low + high) / 2;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중간계산</w:t>
            </w:r>
          </w:p>
          <w:p w14:paraId="5285784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dataArr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[mid] &gt;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findData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high = mid - 1;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클경우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범위변경</w:t>
            </w:r>
          </w:p>
          <w:p w14:paraId="6564A53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dataArr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[mid] &lt;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findData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 low = mid + 1;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작을경우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범위변경</w:t>
            </w:r>
          </w:p>
          <w:p w14:paraId="612241B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mid;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찾았을때</w:t>
            </w:r>
          </w:p>
          <w:p w14:paraId="7A40A99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1DB67C4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-1;</w:t>
            </w:r>
          </w:p>
          <w:p w14:paraId="7CCA0CF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6E5FB4B8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</w:t>
            </w:r>
          </w:p>
          <w:p w14:paraId="68A4ED2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1A2AEA2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i, j, fin, tmp = 0;</w:t>
            </w:r>
          </w:p>
          <w:p w14:paraId="7B66A798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p[10] = { 0, };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//primary</w:t>
            </w:r>
          </w:p>
          <w:p w14:paraId="2C387DF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));</w:t>
            </w:r>
          </w:p>
          <w:p w14:paraId="0E45171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생성</w:t>
            </w:r>
          </w:p>
          <w:p w14:paraId="0B92B2B5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15DE80D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p[i] = (rand() % 199) + 1;</w:t>
            </w:r>
          </w:p>
          <w:p w14:paraId="14010BE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073249F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2F4BCF7D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정렬</w:t>
            </w:r>
          </w:p>
          <w:p w14:paraId="0A63AA95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2C93C42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(j = 0; j &lt; 9; j++)</w:t>
            </w:r>
          </w:p>
          <w:p w14:paraId="3BD83A6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7146148D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(p[j] &gt; p[j+1])</w:t>
            </w:r>
          </w:p>
          <w:p w14:paraId="288F64D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tmp = p[j], p[j] = p[j+1], p[j+1] = tmp;</w:t>
            </w:r>
          </w:p>
          <w:p w14:paraId="201BD96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676F393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30F2470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599A8CF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</w:p>
          <w:p w14:paraId="191DA709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p[i]);</w:t>
            </w:r>
          </w:p>
          <w:p w14:paraId="219DC19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찾으려는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3C177B1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&amp;fin);</w:t>
            </w:r>
          </w:p>
          <w:p w14:paraId="6BDB0483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tmp = BinarySearch(p, 10, fin);</w:t>
            </w:r>
          </w:p>
          <w:p w14:paraId="4C4914E5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(tmp == -1)</w:t>
            </w:r>
          </w:p>
          <w:p w14:paraId="2AB3600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3E78717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</w:p>
          <w:p w14:paraId="2DA4E80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번째에서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발견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tmp + 1, fin);</w:t>
            </w:r>
          </w:p>
          <w:p w14:paraId="2A65FE3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25D5EA6F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</w:p>
        </w:tc>
      </w:tr>
      <w:tr w:rsidR="00EB0DFD" w14:paraId="61ACA871" w14:textId="77777777" w:rsidTr="00EB0DFD">
        <w:tc>
          <w:tcPr>
            <w:tcW w:w="8312" w:type="dxa"/>
          </w:tcPr>
          <w:p w14:paraId="08814124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14:paraId="3742E3E4" w14:textId="77777777" w:rsidTr="00EB0DFD">
        <w:tc>
          <w:tcPr>
            <w:tcW w:w="8312" w:type="dxa"/>
          </w:tcPr>
          <w:p w14:paraId="37C6D0E4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탐색시에 중간보다 값이 큰경우는 중간+</w:t>
            </w:r>
            <w:r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부터 끝까지를 범위로삼고 작을때는</w:t>
            </w:r>
          </w:p>
          <w:p w14:paraId="61488C80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처음부터 중간-</w:t>
            </w:r>
            <w:r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까지로 범위를만든다음 매 시작마다 새로운 중간을 만들어 정렬한다</w:t>
            </w:r>
          </w:p>
        </w:tc>
      </w:tr>
    </w:tbl>
    <w:p w14:paraId="1C2D700E" w14:textId="77777777" w:rsidR="00EB0DFD" w:rsidRPr="00B52280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</w:p>
    <w:p w14:paraId="163094D7" w14:textId="77777777" w:rsidR="00EB0DFD" w:rsidRDefault="00EB0DFD" w:rsidP="00EB0DFD">
      <w:pPr>
        <w:pStyle w:val="af7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문자검색알고리즘</w:t>
      </w:r>
    </w:p>
    <w:p w14:paraId="60CAC815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3-1순차검색알고리즘</w:t>
      </w:r>
    </w:p>
    <w:p w14:paraId="5E6AAE82" w14:textId="77777777" w:rsidR="00EB0DFD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위의</w:t>
      </w:r>
      <w:r>
        <w:rPr>
          <w:rFonts w:ascii="돋움체" w:eastAsia="돋움체" w:cs="돋움체"/>
          <w:color w:val="808080"/>
          <w:kern w:val="0"/>
          <w:sz w:val="18"/>
          <w:szCs w:val="18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순차검색 알고리즘과 비슷한 원리이다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B0DFD" w14:paraId="7D9883D0" w14:textId="77777777" w:rsidTr="00EB0DFD">
        <w:tc>
          <w:tcPr>
            <w:tcW w:w="8312" w:type="dxa"/>
          </w:tcPr>
          <w:p w14:paraId="3DB5AC1C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&lt;코드</w:t>
            </w:r>
            <w:r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&gt;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순차적 검색알고리즘</w:t>
            </w:r>
          </w:p>
        </w:tc>
      </w:tr>
      <w:tr w:rsidR="00EB0DFD" w14:paraId="7868590E" w14:textId="77777777" w:rsidTr="00EB0DFD">
        <w:tc>
          <w:tcPr>
            <w:tcW w:w="8312" w:type="dxa"/>
          </w:tcPr>
          <w:p w14:paraId="5F05B40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&lt;stdio.h&gt;</w:t>
            </w:r>
          </w:p>
          <w:p w14:paraId="78D7648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&lt;stdlib.h&gt;</w:t>
            </w:r>
          </w:p>
          <w:p w14:paraId="7A37700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BD2456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main()</w:t>
            </w:r>
          </w:p>
          <w:p w14:paraId="0CBDD13F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69111A47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i, j, dev=0;</w:t>
            </w:r>
          </w:p>
          <w:p w14:paraId="5029FF1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p[13] =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"abaaabbab"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762B10E1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fin[6] = { 0, };</w:t>
            </w:r>
          </w:p>
          <w:p w14:paraId="6D33828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"%s\n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찾을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세글자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p);</w:t>
            </w:r>
          </w:p>
          <w:p w14:paraId="6C24039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gets(fin);</w:t>
            </w:r>
          </w:p>
          <w:p w14:paraId="3CAB4DE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 = 0; i &lt; 10; i++)</w:t>
            </w:r>
          </w:p>
          <w:p w14:paraId="12D8E68C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261148DA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(j = 0; j &lt; 3; j++)</w:t>
            </w:r>
          </w:p>
          <w:p w14:paraId="00248B5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15017E2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(p[i] == fin[j])</w:t>
            </w:r>
          </w:p>
          <w:p w14:paraId="7550EB2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(p[i + 1] == fin[j + 1])</w:t>
            </w:r>
          </w:p>
          <w:p w14:paraId="3C59B7E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(p[i + 2] == fin[j + 2])</w:t>
            </w:r>
          </w:p>
          <w:p w14:paraId="58F0CD4B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14:paraId="29008ED0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번째부터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i + 1, fin);</w:t>
            </w:r>
          </w:p>
          <w:p w14:paraId="15738FDE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0;</w:t>
            </w:r>
          </w:p>
          <w:p w14:paraId="0D62E402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25D1E89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00D47D64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14:paraId="72DB0FF6" w14:textId="77777777" w:rsidR="00EB0DFD" w:rsidRDefault="00EB0DFD" w:rsidP="00EB0DFD">
            <w:pPr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590037C5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</w:p>
        </w:tc>
      </w:tr>
      <w:tr w:rsidR="00EB0DFD" w14:paraId="2526DE80" w14:textId="77777777" w:rsidTr="00EB0DFD">
        <w:tc>
          <w:tcPr>
            <w:tcW w:w="8312" w:type="dxa"/>
          </w:tcPr>
          <w:p w14:paraId="562D5BC8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EB0DFD" w14:paraId="034B8753" w14:textId="77777777" w:rsidTr="00EB0DFD">
        <w:tc>
          <w:tcPr>
            <w:tcW w:w="8312" w:type="dxa"/>
          </w:tcPr>
          <w:p w14:paraId="5F329BFB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약간 무식한방법으로 배열과 입력된 문자열을 비교했지만</w:t>
            </w:r>
          </w:p>
          <w:p w14:paraId="3396D0F7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그래도 문자열을 처음부터 순차적으로 찾는다는 것은 같다</w:t>
            </w:r>
          </w:p>
          <w:p w14:paraId="3BDB52F8" w14:textId="77777777" w:rsidR="00EB0DFD" w:rsidRDefault="00EB0DFD" w:rsidP="00EB0DFD">
            <w:pPr>
              <w:pStyle w:val="af7"/>
              <w:wordWrap/>
              <w:adjustRightInd w:val="0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오버플로우를 방지하기위해 배열을3칸씩늘렸고 중복되어 여러 번출력되는 부분이 없도록</w:t>
            </w:r>
          </w:p>
          <w:p w14:paraId="680AD99F" w14:textId="77777777" w:rsidR="00EB0DFD" w:rsidRDefault="00EB0DFD" w:rsidP="00EB0DFD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하기위해 바로 함수를 종료시켰다</w:t>
            </w:r>
          </w:p>
        </w:tc>
      </w:tr>
    </w:tbl>
    <w:p w14:paraId="03933779" w14:textId="77777777" w:rsidR="00EB0DFD" w:rsidRPr="00B52280" w:rsidRDefault="00EB0DFD" w:rsidP="00EB0DFD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808080"/>
          <w:kern w:val="0"/>
          <w:sz w:val="18"/>
          <w:szCs w:val="18"/>
        </w:rPr>
      </w:pPr>
    </w:p>
    <w:p w14:paraId="41C3D8E7" w14:textId="77777777" w:rsidR="000B5DCA" w:rsidRDefault="00EB0DFD" w:rsidP="00933E37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/>
          <w:color w:val="808080"/>
          <w:kern w:val="0"/>
          <w:sz w:val="28"/>
          <w:szCs w:val="28"/>
        </w:rPr>
        <w:t>3-2KMP</w:t>
      </w: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알고리즘</w:t>
      </w:r>
    </w:p>
    <w:p w14:paraId="34BFDA83" w14:textId="77777777" w:rsidR="00E740CF" w:rsidRDefault="00E740CF" w:rsidP="00E740CF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E740CF">
        <w:rPr>
          <w:rFonts w:ascii="돋움체" w:eastAsia="돋움체" w:cs="돋움체" w:hint="eastAsia"/>
          <w:color w:val="808080"/>
          <w:kern w:val="0"/>
          <w:sz w:val="18"/>
          <w:szCs w:val="18"/>
        </w:rPr>
        <w:t>K</w:t>
      </w:r>
      <w:r w:rsidRPr="00E740CF">
        <w:rPr>
          <w:rFonts w:ascii="돋움체" w:eastAsia="돋움체" w:cs="돋움체"/>
          <w:color w:val="808080"/>
          <w:kern w:val="0"/>
          <w:sz w:val="18"/>
          <w:szCs w:val="18"/>
        </w:rPr>
        <w:t>MP</w:t>
      </w:r>
      <w:r w:rsidRPr="00E740CF">
        <w:rPr>
          <w:rFonts w:ascii="돋움체" w:eastAsia="돋움체" w:cs="돋움체" w:hint="eastAsia"/>
          <w:color w:val="808080"/>
          <w:kern w:val="0"/>
          <w:sz w:val="18"/>
          <w:szCs w:val="18"/>
        </w:rPr>
        <w:t>은 패턴으로 문자열을 비교하고 이동시키기 때문에</w:t>
      </w:r>
    </w:p>
    <w:p w14:paraId="7EA8D402" w14:textId="77777777" w:rsidR="00E740CF" w:rsidRDefault="00E740CF" w:rsidP="00E740CF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 w:rsidRPr="00E740CF">
        <w:rPr>
          <w:rFonts w:ascii="돋움체" w:eastAsia="돋움체" w:cs="돋움체" w:hint="eastAsia"/>
          <w:color w:val="808080"/>
          <w:kern w:val="0"/>
          <w:sz w:val="18"/>
          <w:szCs w:val="18"/>
        </w:rPr>
        <w:t>찾을 문자열의 패턴을 분석하고 찾고자하는</w:t>
      </w: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배열에서 일치하지 않을경우</w:t>
      </w:r>
    </w:p>
    <w:p w14:paraId="00C2C771" w14:textId="77777777" w:rsidR="00E740CF" w:rsidRDefault="00E740CF" w:rsidP="00E740CF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다음 패턴으로 넘어가는 방식이다 이때 패턴은 찾고싶은문장에서 접두사와</w:t>
      </w:r>
    </w:p>
    <w:p w14:paraId="5180EF63" w14:textId="77777777" w:rsidR="00E740CF" w:rsidRDefault="00E740CF" w:rsidP="00E740CF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접미사로 나누어 지는데 둘이 같은 모습이어야 한다 때문에 접두사쪽에서</w:t>
      </w:r>
    </w:p>
    <w:p w14:paraId="523050E9" w14:textId="4399D790" w:rsidR="00E740CF" w:rsidRPr="00E740CF" w:rsidRDefault="00E740CF" w:rsidP="00E740CF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808080"/>
          <w:kern w:val="0"/>
          <w:sz w:val="18"/>
          <w:szCs w:val="18"/>
        </w:rPr>
        <w:t>패턴이 맞지 앉는다 해도 바로 접미사로 가면 되는것이다</w:t>
      </w:r>
      <w:r w:rsidRPr="00E740CF">
        <w:rPr>
          <w:rFonts w:ascii="돋움체" w:eastAsia="돋움체" w:cs="돋움체" w:hint="eastAsia"/>
          <w:color w:val="808080"/>
          <w:kern w:val="0"/>
          <w:sz w:val="18"/>
          <w:szCs w:val="18"/>
        </w:rPr>
        <w:t xml:space="preserve"> </w:t>
      </w:r>
    </w:p>
    <w:tbl>
      <w:tblPr>
        <w:tblStyle w:val="af6"/>
        <w:tblW w:w="0" w:type="auto"/>
        <w:tblInd w:w="1120" w:type="dxa"/>
        <w:tblLook w:val="04A0" w:firstRow="1" w:lastRow="0" w:firstColumn="1" w:lastColumn="0" w:noHBand="0" w:noVBand="1"/>
      </w:tblPr>
      <w:tblGrid>
        <w:gridCol w:w="7941"/>
      </w:tblGrid>
      <w:tr w:rsidR="00212C8D" w:rsidRPr="00E740CF" w14:paraId="0FC56031" w14:textId="77777777" w:rsidTr="00212C8D">
        <w:tc>
          <w:tcPr>
            <w:tcW w:w="9061" w:type="dxa"/>
          </w:tcPr>
          <w:p w14:paraId="20F91C74" w14:textId="2E3E86F2" w:rsidR="00212C8D" w:rsidRPr="00E740CF" w:rsidRDefault="009C6315" w:rsidP="00933E37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&lt;</w:t>
            </w:r>
            <w:r w:rsidRPr="00E740CF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코드&gt;</w:t>
            </w:r>
          </w:p>
        </w:tc>
      </w:tr>
      <w:tr w:rsidR="00212C8D" w14:paraId="24417B52" w14:textId="77777777" w:rsidTr="00212C8D">
        <w:tc>
          <w:tcPr>
            <w:tcW w:w="9061" w:type="dxa"/>
          </w:tcPr>
          <w:p w14:paraId="5F1DBA8A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A31515"/>
                <w:sz w:val="18"/>
                <w:szCs w:val="18"/>
              </w:rPr>
              <w:t>&lt;iostream&gt;</w:t>
            </w:r>
          </w:p>
          <w:p w14:paraId="128A1ED8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A31515"/>
                <w:sz w:val="18"/>
                <w:szCs w:val="18"/>
              </w:rPr>
              <w:t>&lt;string&gt;</w:t>
            </w:r>
          </w:p>
          <w:p w14:paraId="57CE0EB9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A31515"/>
                <w:sz w:val="18"/>
                <w:szCs w:val="18"/>
              </w:rPr>
              <w:t>&lt;cstdio&gt;</w:t>
            </w:r>
          </w:p>
          <w:p w14:paraId="1717A946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#include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A31515"/>
                <w:sz w:val="18"/>
                <w:szCs w:val="18"/>
              </w:rPr>
              <w:t>&lt;vector&gt;</w:t>
            </w:r>
          </w:p>
          <w:p w14:paraId="01C5A2A6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using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namespace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std;</w:t>
            </w:r>
          </w:p>
          <w:p w14:paraId="15FD60F8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vector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&lt;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&gt; getPi(</w:t>
            </w: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string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 {</w:t>
            </w:r>
          </w:p>
          <w:p w14:paraId="347DD972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 =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.size(), j = 0;</w:t>
            </w:r>
          </w:p>
          <w:p w14:paraId="5B0BC29A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vector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&lt;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&gt; pi(m, 0);</w:t>
            </w:r>
          </w:p>
          <w:p w14:paraId="6D358621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i = 1; i&lt; m; i++) {</w:t>
            </w:r>
          </w:p>
          <w:p w14:paraId="39678751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while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(j &gt; 0 &amp;&amp;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!=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</w:t>
            </w:r>
          </w:p>
          <w:p w14:paraId="53BEF47C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j = pi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 - 1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;</w:t>
            </w:r>
          </w:p>
          <w:p w14:paraId="5FB60C84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==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</w:t>
            </w:r>
          </w:p>
          <w:p w14:paraId="660B0B21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= ++j;</w:t>
            </w:r>
          </w:p>
          <w:p w14:paraId="50B6CF66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103F50CD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return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pi;</w:t>
            </w:r>
          </w:p>
          <w:p w14:paraId="680B8CA8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}</w:t>
            </w:r>
          </w:p>
          <w:p w14:paraId="1E1FEE1D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vector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&lt;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&gt; kmp(</w:t>
            </w: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string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s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, </w:t>
            </w: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string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 {</w:t>
            </w:r>
          </w:p>
          <w:p w14:paraId="49FE8349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vector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&lt;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&gt; ans;</w:t>
            </w:r>
          </w:p>
          <w:p w14:paraId="43FF5C90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auto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pi = getPi(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);</w:t>
            </w:r>
          </w:p>
          <w:p w14:paraId="368EE05F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n =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s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.size(), m =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.size(), j = 0;</w:t>
            </w:r>
          </w:p>
          <w:p w14:paraId="2242711C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i = 0; i &lt; n; i++) {</w:t>
            </w:r>
          </w:p>
          <w:p w14:paraId="69F9F56B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while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(j&gt;0 &amp;&amp;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s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!=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</w:t>
            </w:r>
          </w:p>
          <w:p w14:paraId="3548F731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j = pi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 - 1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;</w:t>
            </w:r>
          </w:p>
          <w:p w14:paraId="4B3FED2A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s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== </w:t>
            </w:r>
            <w:r w:rsidRPr="00E740CF">
              <w:rPr>
                <w:rFonts w:ascii="돋움체" w:eastAsia="돋움체" w:cs="돋움체"/>
                <w:color w:val="808080"/>
                <w:sz w:val="18"/>
                <w:szCs w:val="18"/>
              </w:rPr>
              <w:t>p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 {</w:t>
            </w:r>
          </w:p>
          <w:p w14:paraId="6E7A4058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if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(j == m - 1) {</w:t>
            </w:r>
          </w:p>
          <w:p w14:paraId="630352DF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ans.push_back(i - m + 1);</w:t>
            </w:r>
          </w:p>
          <w:p w14:paraId="118F2C3A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j = pi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[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j</w:t>
            </w:r>
            <w:r w:rsidRPr="00E740CF">
              <w:rPr>
                <w:rFonts w:ascii="돋움체" w:eastAsia="돋움체" w:cs="돋움체"/>
                <w:color w:val="008080"/>
                <w:sz w:val="18"/>
                <w:szCs w:val="18"/>
              </w:rPr>
              <w:t>]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;</w:t>
            </w:r>
          </w:p>
          <w:p w14:paraId="3CA0602C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6F964D2D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else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{</w:t>
            </w:r>
          </w:p>
          <w:p w14:paraId="741BA557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j++;</w:t>
            </w:r>
          </w:p>
          <w:p w14:paraId="63A2ED52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7C774039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}</w:t>
            </w:r>
          </w:p>
          <w:p w14:paraId="05E7B7F5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2588DF30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return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ans;</w:t>
            </w:r>
          </w:p>
          <w:p w14:paraId="0EE6FC39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}</w:t>
            </w:r>
          </w:p>
          <w:p w14:paraId="4E66CAA2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main() {</w:t>
            </w:r>
          </w:p>
          <w:p w14:paraId="58787DF8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2B91AF"/>
                <w:sz w:val="18"/>
                <w:szCs w:val="18"/>
              </w:rPr>
              <w:t>string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s, p;</w:t>
            </w:r>
          </w:p>
          <w:p w14:paraId="21857A1F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getline(cin, s);</w:t>
            </w:r>
          </w:p>
          <w:p w14:paraId="18AAC7BD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getline(cin, p);</w:t>
            </w:r>
          </w:p>
          <w:p w14:paraId="6ABD5448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auto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matched = kmp(s, p);</w:t>
            </w:r>
          </w:p>
          <w:p w14:paraId="7C5737F4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E740CF">
              <w:rPr>
                <w:rFonts w:ascii="돋움체" w:eastAsia="돋움체" w:cs="돋움체"/>
                <w:color w:val="A31515"/>
                <w:sz w:val="18"/>
                <w:szCs w:val="18"/>
              </w:rPr>
              <w:t>"%d\n"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,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int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)matched.size());</w:t>
            </w:r>
          </w:p>
          <w:p w14:paraId="390A77C3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for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(</w:t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auto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i : matched)</w:t>
            </w:r>
          </w:p>
          <w:p w14:paraId="61A151E0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  <w:t>printf(</w:t>
            </w:r>
            <w:r w:rsidRPr="00E740CF">
              <w:rPr>
                <w:rFonts w:ascii="돋움체" w:eastAsia="돋움체" w:cs="돋움체"/>
                <w:color w:val="A31515"/>
                <w:sz w:val="18"/>
                <w:szCs w:val="18"/>
              </w:rPr>
              <w:t>"%d "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, i + 1);</w:t>
            </w:r>
          </w:p>
          <w:p w14:paraId="04CED6A5" w14:textId="77777777" w:rsidR="009C6315" w:rsidRPr="00E740CF" w:rsidRDefault="009C6315" w:rsidP="009C631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ab/>
            </w:r>
            <w:r w:rsidRPr="00E740CF">
              <w:rPr>
                <w:rFonts w:ascii="돋움체" w:eastAsia="돋움체" w:cs="돋움체"/>
                <w:color w:val="0000FF"/>
                <w:sz w:val="18"/>
                <w:szCs w:val="18"/>
              </w:rPr>
              <w:t>return</w:t>
            </w: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 xml:space="preserve"> 0;</w:t>
            </w:r>
          </w:p>
          <w:p w14:paraId="2207E74F" w14:textId="0E0D2A5F" w:rsidR="00212C8D" w:rsidRPr="00E740CF" w:rsidRDefault="009C6315" w:rsidP="009C6315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 w:rsidRPr="00E740CF">
              <w:rPr>
                <w:rFonts w:ascii="돋움체" w:eastAsia="돋움체" w:cs="돋움체"/>
                <w:color w:val="000000"/>
                <w:sz w:val="18"/>
                <w:szCs w:val="18"/>
              </w:rPr>
              <w:t>}</w:t>
            </w:r>
          </w:p>
        </w:tc>
      </w:tr>
      <w:tr w:rsidR="00212C8D" w14:paraId="40DCB13E" w14:textId="77777777" w:rsidTr="00212C8D">
        <w:tc>
          <w:tcPr>
            <w:tcW w:w="9061" w:type="dxa"/>
          </w:tcPr>
          <w:p w14:paraId="7F24C669" w14:textId="574189DA" w:rsidR="00212C8D" w:rsidRPr="00E740CF" w:rsidRDefault="009C6315" w:rsidP="00933E37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 w:rsidRPr="00E740CF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lastRenderedPageBreak/>
              <w:t>풀이</w:t>
            </w:r>
          </w:p>
        </w:tc>
      </w:tr>
      <w:tr w:rsidR="00212C8D" w14:paraId="2391EF91" w14:textId="77777777" w:rsidTr="00212C8D">
        <w:tc>
          <w:tcPr>
            <w:tcW w:w="9061" w:type="dxa"/>
          </w:tcPr>
          <w:p w14:paraId="02FAA68E" w14:textId="77777777" w:rsidR="00212C8D" w:rsidRPr="00E740CF" w:rsidRDefault="009C6315" w:rsidP="00933E37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E740CF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위 소스는 직접 짠 것이 아닌 구글링으로 찾은 소스이다</w:t>
            </w:r>
          </w:p>
          <w:p w14:paraId="2DCE02BD" w14:textId="77777777" w:rsidR="00E740CF" w:rsidRDefault="009C6315" w:rsidP="00933E37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</w:pPr>
            <w:r w:rsidRPr="00E740CF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 xml:space="preserve">cpp문법이라 모두 알아볼수는 없지만 </w:t>
            </w:r>
            <w:r w:rsidR="00E740CF" w:rsidRPr="00E740CF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KMP</w:t>
            </w:r>
            <w:r w:rsidR="00E740CF" w:rsidRPr="00E740CF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 xml:space="preserve">에 대하여 </w:t>
            </w:r>
            <w:r w:rsidR="00E740CF"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알아본것만으로는</w:t>
            </w:r>
          </w:p>
          <w:p w14:paraId="6D885E2E" w14:textId="4FE039C6" w:rsidR="00E740CF" w:rsidRPr="00E740CF" w:rsidRDefault="00E740CF" w:rsidP="00933E37">
            <w:pPr>
              <w:pStyle w:val="af7"/>
              <w:wordWrap/>
              <w:adjustRightInd w:val="0"/>
              <w:spacing w:after="0" w:line="240" w:lineRule="auto"/>
              <w:ind w:leftChars="0" w:left="0"/>
              <w:jc w:val="left"/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 xml:space="preserve">getPi에서는 패턴을 분석하고 </w:t>
            </w:r>
            <w:r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KMP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8"/>
                <w:szCs w:val="18"/>
              </w:rPr>
              <w:t>함수에서 문자를 찾을 것 같다</w:t>
            </w:r>
          </w:p>
        </w:tc>
      </w:tr>
    </w:tbl>
    <w:p w14:paraId="38B0C595" w14:textId="7BC6E642" w:rsidR="00212C8D" w:rsidRDefault="00212C8D" w:rsidP="00933E37">
      <w:pPr>
        <w:pStyle w:val="af7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</w:p>
    <w:p w14:paraId="187C7CD2" w14:textId="5A52455C" w:rsidR="00995F23" w:rsidRDefault="00995F23" w:rsidP="00995F23">
      <w:pPr>
        <w:pStyle w:val="af7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후기</w:t>
      </w:r>
    </w:p>
    <w:p w14:paraId="6CE62DAB" w14:textId="017A9FB9" w:rsidR="00995F23" w:rsidRDefault="00995F23" w:rsidP="00995F23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 xml:space="preserve">아무래도 </w:t>
      </w:r>
      <w:r w:rsidR="00304FFD">
        <w:rPr>
          <w:rFonts w:ascii="돋움체" w:eastAsia="돋움체" w:cs="돋움체" w:hint="eastAsia"/>
          <w:color w:val="808080"/>
          <w:kern w:val="0"/>
          <w:sz w:val="28"/>
          <w:szCs w:val="28"/>
        </w:rPr>
        <w:t>시</w:t>
      </w: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간에 못이겨 바삐한게 가장 큰 오류인 것 같다</w:t>
      </w:r>
    </w:p>
    <w:p w14:paraId="4B6B878B" w14:textId="5AD52C8D" w:rsidR="00995F23" w:rsidRDefault="00995F23" w:rsidP="00995F23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해야지 해야지 하면서도 미룬탓이다</w:t>
      </w:r>
      <w:r>
        <w:rPr>
          <w:rFonts w:ascii="돋움체" w:eastAsia="돋움체" w:cs="돋움체"/>
          <w:color w:val="808080"/>
          <w:kern w:val="0"/>
          <w:sz w:val="28"/>
          <w:szCs w:val="28"/>
        </w:rPr>
        <w:t>.</w:t>
      </w: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여런 알고리즘들과</w:t>
      </w:r>
    </w:p>
    <w:p w14:paraId="3F1AF471" w14:textId="73023B54" w:rsidR="00995F23" w:rsidRDefault="00995F23" w:rsidP="00995F23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새로운 문법들을 보면서 아직도 배울 것은 많다는 생각</w:t>
      </w:r>
      <w:r w:rsidR="00304FFD">
        <w:rPr>
          <w:rFonts w:ascii="돋움체" w:eastAsia="돋움체" w:cs="돋움체" w:hint="eastAsia"/>
          <w:color w:val="808080"/>
          <w:kern w:val="0"/>
          <w:sz w:val="28"/>
          <w:szCs w:val="28"/>
        </w:rPr>
        <w:t>도</w:t>
      </w: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들었다</w:t>
      </w:r>
    </w:p>
    <w:p w14:paraId="2247FC37" w14:textId="2E93566F" w:rsidR="00995F23" w:rsidRDefault="00304FFD" w:rsidP="00995F23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코드를 보고 설명을보고 동영상을 보고 친구들에게묻고</w:t>
      </w:r>
    </w:p>
    <w:p w14:paraId="784052DA" w14:textId="0A75FE3C" w:rsidR="00304FFD" w:rsidRDefault="00304FFD" w:rsidP="00304FFD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구글링을해봐도 이해가 안가는 것들도 있지만 지금은</w:t>
      </w:r>
    </w:p>
    <w:p w14:paraId="6BA6FB77" w14:textId="48B21C0B" w:rsidR="00304FFD" w:rsidRDefault="00304FFD" w:rsidP="00304FFD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/>
          <w:color w:val="80808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808080"/>
          <w:kern w:val="0"/>
          <w:sz w:val="28"/>
          <w:szCs w:val="28"/>
        </w:rPr>
        <w:t>그냥 새로운것이니 두번 세번보면 이해가 될것같기도 하다</w:t>
      </w:r>
    </w:p>
    <w:p w14:paraId="73EA9EF2" w14:textId="77777777" w:rsidR="00304FFD" w:rsidRPr="00304FFD" w:rsidRDefault="00304FFD" w:rsidP="00304FFD">
      <w:pPr>
        <w:pStyle w:val="af7"/>
        <w:wordWrap/>
        <w:adjustRightInd w:val="0"/>
        <w:spacing w:after="0" w:line="240" w:lineRule="auto"/>
        <w:ind w:leftChars="0" w:left="501"/>
        <w:jc w:val="left"/>
        <w:rPr>
          <w:rFonts w:ascii="돋움체" w:eastAsia="돋움체" w:cs="돋움체" w:hint="eastAsia"/>
          <w:color w:val="808080"/>
          <w:kern w:val="0"/>
          <w:sz w:val="28"/>
          <w:szCs w:val="28"/>
        </w:rPr>
      </w:pPr>
    </w:p>
    <w:sectPr w:rsidR="00304FFD" w:rsidRPr="00304FFD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DA8CE" w14:textId="77777777" w:rsidR="00EB0DFD" w:rsidRDefault="00EB0DFD">
      <w:pPr>
        <w:spacing w:after="0" w:line="240" w:lineRule="auto"/>
      </w:pPr>
      <w:r>
        <w:separator/>
      </w:r>
    </w:p>
  </w:endnote>
  <w:endnote w:type="continuationSeparator" w:id="0">
    <w:p w14:paraId="77E563D3" w14:textId="77777777" w:rsidR="00EB0DFD" w:rsidRDefault="00EB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3872B" w14:textId="77777777" w:rsidR="00EB0DFD" w:rsidRDefault="00EB0DF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BDC881A" wp14:editId="365E3334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384EEE8" w14:textId="77B2284E" w:rsidR="00EB0DFD" w:rsidRDefault="00EB0DF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DD499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여름방학과제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날짜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선택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BDC881A"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14:paraId="2384EEE8" w14:textId="77B2284E" w:rsidR="00EB0DFD" w:rsidRDefault="00EB0DF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DD499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여름방학과제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날짜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선택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6DF0FA1" wp14:editId="466787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DA3D7A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CB6D4B4" wp14:editId="5D0AB23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20CC74B" w14:textId="0553F7C7" w:rsidR="00EB0DFD" w:rsidRDefault="00EB0DFD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25071" w:rsidRPr="001250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CB6D4B4"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14:paraId="220CC74B" w14:textId="0553F7C7" w:rsidR="00EB0DFD" w:rsidRDefault="00EB0DFD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25071" w:rsidRPr="0012507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FCE43" w14:textId="77777777" w:rsidR="00EB0DFD" w:rsidRDefault="00EB0DFD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E63C3FD" wp14:editId="5462C33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93962A9" w14:textId="772CFD41" w:rsidR="00EB0DFD" w:rsidRDefault="00EB0DF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DD499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여름방학과제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날짜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선택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ko-KR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E63C3FD"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14:paraId="293962A9" w14:textId="772CFD41" w:rsidR="00EB0DFD" w:rsidRDefault="00EB0DF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DD499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여름방학과제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날짜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선택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ko-KR"/>
                          </w:rPr>
                          <w:t>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E7C3A9" wp14:editId="354A0A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A7FEB0F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7FD8E2" wp14:editId="67B040A6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6F9B4CB" w14:textId="0478EAAC" w:rsidR="00EB0DFD" w:rsidRDefault="00EB0DFD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25071" w:rsidRPr="001250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47FD8E2"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14:paraId="76F9B4CB" w14:textId="0478EAAC" w:rsidR="00EB0DFD" w:rsidRDefault="00EB0DFD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25071" w:rsidRPr="0012507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6238D560" w14:textId="77777777" w:rsidR="00EB0DFD" w:rsidRDefault="00EB0DFD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1EFA8" w14:textId="77777777" w:rsidR="00EB0DFD" w:rsidRDefault="00EB0DFD">
      <w:pPr>
        <w:spacing w:after="0" w:line="240" w:lineRule="auto"/>
      </w:pPr>
      <w:r>
        <w:separator/>
      </w:r>
    </w:p>
  </w:footnote>
  <w:footnote w:type="continuationSeparator" w:id="0">
    <w:p w14:paraId="74D0AF39" w14:textId="77777777" w:rsidR="00EB0DFD" w:rsidRDefault="00EB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91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69401C"/>
    <w:multiLevelType w:val="hybridMultilevel"/>
    <w:tmpl w:val="285E0DC8"/>
    <w:lvl w:ilvl="0" w:tplc="6C22B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7E2A8A"/>
    <w:multiLevelType w:val="hybridMultilevel"/>
    <w:tmpl w:val="7AD235FA"/>
    <w:lvl w:ilvl="0" w:tplc="8FA4114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7" w15:restartNumberingAfterBreak="0">
    <w:nsid w:val="253B0F39"/>
    <w:multiLevelType w:val="hybridMultilevel"/>
    <w:tmpl w:val="AAB8CA46"/>
    <w:lvl w:ilvl="0" w:tplc="D6AE6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D"/>
    <w:rsid w:val="000B5DCA"/>
    <w:rsid w:val="00125071"/>
    <w:rsid w:val="00212C8D"/>
    <w:rsid w:val="00235459"/>
    <w:rsid w:val="00304FFD"/>
    <w:rsid w:val="00933E37"/>
    <w:rsid w:val="00995F23"/>
    <w:rsid w:val="009C6315"/>
    <w:rsid w:val="00DD499F"/>
    <w:rsid w:val="00E639FE"/>
    <w:rsid w:val="00E740CF"/>
    <w:rsid w:val="00E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00A2"/>
  <w15:docId w15:val="{2DF115D0-E4A6-429D-9110-2AE69157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EB0DFD"/>
    <w:pPr>
      <w:widowControl w:val="0"/>
      <w:wordWrap w:val="0"/>
      <w:autoSpaceDE w:val="0"/>
      <w:autoSpaceDN w:val="0"/>
      <w:spacing w:line="259" w:lineRule="auto"/>
      <w:ind w:leftChars="400" w:left="800"/>
      <w:jc w:val="both"/>
    </w:pPr>
    <w:rPr>
      <w:rFonts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axo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2BE3231B1A45AAB14B278D9EB711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D68267-2EE1-4999-A918-866F2656F29D}"/>
      </w:docPartPr>
      <w:docPartBody>
        <w:p w:rsidR="00000000" w:rsidRDefault="00000000">
          <w:pPr>
            <w:pStyle w:val="C92BE3231B1A45AAB14B278D9EB7116E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F7393C03063C48539C7A4787B3A659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28227F-8D44-431E-9DE2-758DC30DC4D1}"/>
      </w:docPartPr>
      <w:docPartBody>
        <w:p w:rsidR="00000000" w:rsidRDefault="00000000">
          <w:pPr>
            <w:pStyle w:val="F7393C03063C48539C7A4787B3A659EC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90E99B003E2B4E3EA199C8AE7C5644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73581F-1FE7-4CA6-A526-99804664391A}"/>
      </w:docPartPr>
      <w:docPartBody>
        <w:p w:rsidR="00000000" w:rsidRDefault="00000000">
          <w:pPr>
            <w:pStyle w:val="90E99B003E2B4E3EA199C8AE7C56446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E1683A17586D414FACD81CCE66F90A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14ECE8-42E4-420D-AE34-3B5078099FB5}"/>
      </w:docPartPr>
      <w:docPartBody>
        <w:p w:rsidR="00000000" w:rsidRDefault="00000000">
          <w:pPr>
            <w:pStyle w:val="E1683A17586D414FACD81CCE66F90A55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2BE3231B1A45AAB14B278D9EB7116E">
    <w:name w:val="C92BE3231B1A45AAB14B278D9EB7116E"/>
    <w:pPr>
      <w:widowControl w:val="0"/>
      <w:wordWrap w:val="0"/>
      <w:autoSpaceDE w:val="0"/>
      <w:autoSpaceDN w:val="0"/>
    </w:pPr>
  </w:style>
  <w:style w:type="paragraph" w:customStyle="1" w:styleId="F7393C03063C48539C7A4787B3A659EC">
    <w:name w:val="F7393C03063C48539C7A4787B3A659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0E99B003E2B4E3EA199C8AE7C56446F">
    <w:name w:val="90E99B003E2B4E3EA199C8AE7C56446F"/>
    <w:pPr>
      <w:widowControl w:val="0"/>
      <w:wordWrap w:val="0"/>
      <w:autoSpaceDE w:val="0"/>
      <w:autoSpaceDN w:val="0"/>
    </w:pPr>
  </w:style>
  <w:style w:type="paragraph" w:customStyle="1" w:styleId="E1683A17586D414FACD81CCE66F90A55">
    <w:name w:val="E1683A17586D414FACD81CCE66F90A5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791CA80-D15D-4D40-A130-2E9459C3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55</TotalTime>
  <Pages>15</Pages>
  <Words>1409</Words>
  <Characters>8035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정렬 알고리즘</vt:lpstr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여름방학과제</dc:title>
  <dc:subject>10512 김택서</dc:subject>
  <dc:creator>김택서</dc:creator>
  <cp:keywords/>
  <dc:description/>
  <cp:lastModifiedBy>김택서</cp:lastModifiedBy>
  <cp:revision>6</cp:revision>
  <dcterms:created xsi:type="dcterms:W3CDTF">2016-08-18T18:43:00Z</dcterms:created>
  <dcterms:modified xsi:type="dcterms:W3CDTF">2016-08-18T19:37:00Z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